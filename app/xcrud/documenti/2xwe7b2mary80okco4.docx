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FF0B" w14:textId="77777777" w:rsidR="007558D1" w:rsidRDefault="007558D1">
      <w:r>
        <w:rPr>
          <w:noProof/>
          <w:lang w:eastAsia="it-IT"/>
        </w:rPr>
        <mc:AlternateContent>
          <mc:Choice Requires="wps">
            <w:drawing>
              <wp:anchor distT="0" distB="0" distL="114300" distR="114300" simplePos="0" relativeHeight="251659264" behindDoc="0" locked="0" layoutInCell="0" allowOverlap="1" wp14:anchorId="23043281" wp14:editId="73124B4A">
                <wp:simplePos x="0" y="0"/>
                <wp:positionH relativeFrom="page">
                  <wp:posOffset>1706880</wp:posOffset>
                </wp:positionH>
                <wp:positionV relativeFrom="page">
                  <wp:posOffset>6347460</wp:posOffset>
                </wp:positionV>
                <wp:extent cx="3970020" cy="2849880"/>
                <wp:effectExtent l="0" t="0" r="11430" b="26670"/>
                <wp:wrapSquare wrapText="bothSides"/>
                <wp:docPr id="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2849880"/>
                        </a:xfrm>
                        <a:prstGeom prst="rect">
                          <a:avLst/>
                        </a:prstGeom>
                        <a:solidFill>
                          <a:schemeClr val="lt1">
                            <a:lumMod val="100000"/>
                            <a:lumOff val="0"/>
                          </a:schemeClr>
                        </a:solidFill>
                        <a:ln w="12700" cmpd="sng">
                          <a:solidFill>
                            <a:schemeClr val="accent6">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6B47D8" w14:textId="3E32D6DA" w:rsidR="0014142F" w:rsidRDefault="007558D1" w:rsidP="005C335F">
                            <w:pPr>
                              <w:jc w:val="right"/>
                            </w:pPr>
                            <w:proofErr w:type="gramStart"/>
                            <w:r w:rsidRPr="00DB2301">
                              <w:t>CLIENTE</w:t>
                            </w:r>
                            <w:r>
                              <w:t xml:space="preserve">: </w:t>
                            </w:r>
                            <w:r w:rsidR="00CF4767">
                              <w:t xml:space="preserve"> CSV</w:t>
                            </w:r>
                            <w:proofErr w:type="gramEnd"/>
                            <w:r w:rsidR="00CF4767">
                              <w:t xml:space="preserve"> BASILICATA</w:t>
                            </w:r>
                          </w:p>
                          <w:p w14:paraId="008BE4A0" w14:textId="77777777" w:rsidR="00CF4767" w:rsidRDefault="00CF4767" w:rsidP="005C335F">
                            <w:pPr>
                              <w:jc w:val="right"/>
                            </w:pPr>
                          </w:p>
                          <w:p w14:paraId="02AFFF94" w14:textId="3F693BD7" w:rsidR="007558D1" w:rsidRDefault="007558D1" w:rsidP="005C335F">
                            <w:pPr>
                              <w:jc w:val="center"/>
                            </w:pPr>
                            <w:r>
                              <w:t>PROGETTO: REALIZZAZIONE WEB</w:t>
                            </w:r>
                            <w:r w:rsidR="0014142F">
                              <w:t>APP</w:t>
                            </w:r>
                          </w:p>
                          <w:p w14:paraId="34EC7A21" w14:textId="0773DEBD" w:rsidR="007558D1" w:rsidRDefault="007558D1" w:rsidP="007558D1">
                            <w:r>
                              <w:t xml:space="preserve">Data presentazione: </w:t>
                            </w:r>
                            <w:r w:rsidR="0014142F">
                              <w:t>5</w:t>
                            </w:r>
                            <w:r>
                              <w:t xml:space="preserve"> </w:t>
                            </w:r>
                            <w:r w:rsidR="00E90063">
                              <w:t>DICEMBRE</w:t>
                            </w:r>
                            <w:r w:rsidR="00835BEC">
                              <w:t xml:space="preserve"> </w:t>
                            </w:r>
                            <w:r w:rsidR="00E90063">
                              <w:t>2023</w:t>
                            </w:r>
                          </w:p>
                          <w:p w14:paraId="6F1601A7" w14:textId="77777777" w:rsidR="007558D1" w:rsidRDefault="007558D1" w:rsidP="007558D1">
                            <w:r>
                              <w:t>Versione: P 01</w:t>
                            </w:r>
                          </w:p>
                          <w:p w14:paraId="3A4A6751" w14:textId="09BCA012" w:rsidR="007558D1" w:rsidRDefault="007558D1" w:rsidP="007558D1">
                            <w:r>
                              <w:t xml:space="preserve">Riferimenti: </w:t>
                            </w:r>
                            <w:r w:rsidR="00CF4767" w:rsidRPr="00CF4767">
                              <w:rPr>
                                <w:rFonts w:ascii="Arial" w:hAnsi="Arial" w:cs="Arial"/>
                                <w:color w:val="777777"/>
                                <w:sz w:val="18"/>
                                <w:szCs w:val="18"/>
                                <w:shd w:val="clear" w:color="auto" w:fill="FFFFFF"/>
                              </w:rPr>
                              <w:t>gianleo.iosca@csvbasilicata.it</w:t>
                            </w:r>
                          </w:p>
                          <w:p w14:paraId="62713A2C" w14:textId="2C471E70" w:rsidR="007558D1" w:rsidRDefault="007558D1" w:rsidP="00CF4767"/>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3043281" id="_x0000_t202" coordsize="21600,21600" o:spt="202" path="m,l,21600r21600,l21600,xe">
                <v:stroke joinstyle="miter"/>
                <v:path gradientshapeok="t" o:connecttype="rect"/>
              </v:shapetype>
              <v:shape id="Casella di testo 2" o:spid="_x0000_s1026" type="#_x0000_t202" style="position:absolute;margin-left:134.4pt;margin-top:499.8pt;width:312.6pt;height:224.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" o:allowincell="f" fillcolor="white [3201]" strokecolor="#f79646 [3209]" strokeweight="1pt">
                <v:shadow color="#868686"/>
                <v:textbox inset="10.8pt,7.2pt,10.8pt,7.2pt">
                  <w:txbxContent>
                    <w:p w14:paraId="346B47D8" w14:textId="3E32D6DA" w:rsidR="0014142F" w:rsidRDefault="007558D1" w:rsidP="005C335F">
                      <w:pPr>
                        <w:jc w:val="right"/>
                      </w:pPr>
                      <w:proofErr w:type="gramStart"/>
                      <w:r w:rsidRPr="00DB2301">
                        <w:t>CLIENTE</w:t>
                      </w:r>
                      <w:r>
                        <w:t xml:space="preserve">: </w:t>
                      </w:r>
                      <w:r w:rsidR="00CF4767">
                        <w:t xml:space="preserve"> CSV</w:t>
                      </w:r>
                      <w:proofErr w:type="gramEnd"/>
                      <w:r w:rsidR="00CF4767">
                        <w:t xml:space="preserve"> BASILICATA</w:t>
                      </w:r>
                    </w:p>
                    <w:p w14:paraId="008BE4A0" w14:textId="77777777" w:rsidR="00CF4767" w:rsidRDefault="00CF4767" w:rsidP="005C335F">
                      <w:pPr>
                        <w:jc w:val="right"/>
                      </w:pPr>
                    </w:p>
                    <w:p w14:paraId="02AFFF94" w14:textId="3F693BD7" w:rsidR="007558D1" w:rsidRDefault="007558D1" w:rsidP="005C335F">
                      <w:pPr>
                        <w:jc w:val="center"/>
                      </w:pPr>
                      <w:r>
                        <w:t>PROGETTO: REALIZZAZIONE WEB</w:t>
                      </w:r>
                      <w:r w:rsidR="0014142F">
                        <w:t>APP</w:t>
                      </w:r>
                    </w:p>
                    <w:p w14:paraId="34EC7A21" w14:textId="0773DEBD" w:rsidR="007558D1" w:rsidRDefault="007558D1" w:rsidP="007558D1">
                      <w:r>
                        <w:t xml:space="preserve">Data presentazione: </w:t>
                      </w:r>
                      <w:r w:rsidR="0014142F">
                        <w:t>5</w:t>
                      </w:r>
                      <w:r>
                        <w:t xml:space="preserve"> </w:t>
                      </w:r>
                      <w:r w:rsidR="00E90063">
                        <w:t>DICEMBRE</w:t>
                      </w:r>
                      <w:r w:rsidR="00835BEC">
                        <w:t xml:space="preserve"> </w:t>
                      </w:r>
                      <w:r w:rsidR="00E90063">
                        <w:t>2023</w:t>
                      </w:r>
                    </w:p>
                    <w:p w14:paraId="6F1601A7" w14:textId="77777777" w:rsidR="007558D1" w:rsidRDefault="007558D1" w:rsidP="007558D1">
                      <w:r>
                        <w:t>Versione: P 01</w:t>
                      </w:r>
                    </w:p>
                    <w:p w14:paraId="3A4A6751" w14:textId="09BCA012" w:rsidR="007558D1" w:rsidRDefault="007558D1" w:rsidP="007558D1">
                      <w:r>
                        <w:t xml:space="preserve">Riferimenti: </w:t>
                      </w:r>
                      <w:r w:rsidR="00CF4767" w:rsidRPr="00CF4767">
                        <w:rPr>
                          <w:rFonts w:ascii="Arial" w:hAnsi="Arial" w:cs="Arial"/>
                          <w:color w:val="777777"/>
                          <w:sz w:val="18"/>
                          <w:szCs w:val="18"/>
                          <w:shd w:val="clear" w:color="auto" w:fill="FFFFFF"/>
                        </w:rPr>
                        <w:t>gianleo.iosca@csvbasilicata.it</w:t>
                      </w:r>
                    </w:p>
                    <w:p w14:paraId="62713A2C" w14:textId="2C471E70" w:rsidR="007558D1" w:rsidRDefault="007558D1" w:rsidP="00CF4767"/>
                  </w:txbxContent>
                </v:textbox>
                <w10:wrap type="square" anchorx="page" anchory="page"/>
              </v:shape>
            </w:pict>
          </mc:Fallback>
        </mc:AlternateContent>
      </w:r>
      <w:r>
        <w:br w:type="page"/>
      </w:r>
    </w:p>
    <w:p w14:paraId="63112F1D" w14:textId="70ADBFEE" w:rsidR="003921A7" w:rsidRDefault="003921A7">
      <w:pPr>
        <w:rPr>
          <w:rFonts w:ascii="Calibri" w:eastAsia="Century Schoolbook" w:hAnsi="Calibri" w:cs="Times New Roman"/>
          <w:color w:val="575F6D"/>
          <w:sz w:val="20"/>
          <w:szCs w:val="20"/>
          <w:lang w:eastAsia="it-IT"/>
        </w:rPr>
      </w:pPr>
    </w:p>
    <w:p w14:paraId="2798C0FE" w14:textId="77777777" w:rsidR="00800F76" w:rsidRDefault="00800F76" w:rsidP="00800F76">
      <w:pPr>
        <w:jc w:val="both"/>
        <w:rPr>
          <w:rFonts w:ascii="Calibri" w:eastAsia="Century Schoolbook" w:hAnsi="Calibri" w:cs="Times New Roman"/>
          <w:color w:val="575F6D"/>
          <w:sz w:val="20"/>
          <w:szCs w:val="20"/>
          <w:lang w:eastAsia="it-IT"/>
        </w:rPr>
      </w:pPr>
    </w:p>
    <w:p w14:paraId="2A3097FB" w14:textId="77777777" w:rsidR="003921A7" w:rsidRPr="007558D1" w:rsidRDefault="003921A7" w:rsidP="003921A7">
      <w:pPr>
        <w:pStyle w:val="Titolo"/>
        <w:pBdr>
          <w:bottom w:val="single" w:sz="8" w:space="5" w:color="4F81BD"/>
        </w:pBdr>
        <w:rPr>
          <w:rFonts w:ascii="Calibri" w:hAnsi="Calibri"/>
          <w:sz w:val="24"/>
          <w:szCs w:val="24"/>
        </w:rPr>
      </w:pPr>
      <w:r>
        <w:rPr>
          <w:rFonts w:ascii="Calibri" w:hAnsi="Calibri"/>
          <w:sz w:val="24"/>
          <w:szCs w:val="24"/>
        </w:rPr>
        <w:t xml:space="preserve">Funzionalità del </w:t>
      </w:r>
      <w:r w:rsidR="003D485F">
        <w:rPr>
          <w:rFonts w:ascii="Calibri" w:hAnsi="Calibri"/>
          <w:sz w:val="24"/>
          <w:szCs w:val="24"/>
        </w:rPr>
        <w:t>software</w:t>
      </w:r>
      <w:r>
        <w:rPr>
          <w:rFonts w:ascii="Calibri" w:hAnsi="Calibri"/>
          <w:sz w:val="24"/>
          <w:szCs w:val="24"/>
        </w:rPr>
        <w:tab/>
      </w:r>
      <w:r w:rsidRPr="00BD76CC">
        <w:rPr>
          <w:rFonts w:ascii="Calibri" w:hAnsi="Calibri"/>
          <w:sz w:val="24"/>
          <w:szCs w:val="24"/>
        </w:rPr>
        <w:t xml:space="preserve"> </w:t>
      </w:r>
    </w:p>
    <w:p w14:paraId="21B46D1B" w14:textId="77777777" w:rsidR="003921A7" w:rsidRPr="003921A7" w:rsidRDefault="0097065B"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Gestire un numero illimitato di utenti/anagrafiche e associargli una password, e dargli anche una data di scadenza accesso</w:t>
      </w:r>
    </w:p>
    <w:p w14:paraId="21CA6519" w14:textId="77777777" w:rsidR="003921A7" w:rsidRPr="003921A7" w:rsidRDefault="0097065B"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Gestire un numero illimitato di gruppi </w:t>
      </w:r>
    </w:p>
    <w:p w14:paraId="6C954413" w14:textId="77777777" w:rsidR="003921A7" w:rsidRDefault="0097065B"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Associare/disassociare uno o più utenti ad un gruppo</w:t>
      </w:r>
    </w:p>
    <w:p w14:paraId="35617E7F" w14:textId="77777777" w:rsidR="00764860" w:rsidRPr="003921A7" w:rsidRDefault="00764860"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Gestire un numero illimitato di categorie alle quali poi associare i files caricati</w:t>
      </w:r>
    </w:p>
    <w:p w14:paraId="783E8FB2" w14:textId="77777777" w:rsidR="003921A7" w:rsidRDefault="0097065B"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Caricare un file PDF/WORD/Excel/JPG/ZIP e pubblicarlo per un singolo utente o per un intero gruppo</w:t>
      </w:r>
    </w:p>
    <w:p w14:paraId="131B9D66" w14:textId="77777777" w:rsidR="00764860" w:rsidRDefault="00764860"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Associare il file caricato alla categoria voluta e aggiungere una nota di “descrizione/commento”</w:t>
      </w:r>
    </w:p>
    <w:p w14:paraId="6B48A23C" w14:textId="02B2C1A2" w:rsidR="009B08DF" w:rsidRDefault="009B08DF"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Privatizzare le visualizzazioni, solo il proprietario o il gruppo potrà vedere i files da loro gestiti. </w:t>
      </w:r>
    </w:p>
    <w:p w14:paraId="2571FDBD" w14:textId="77777777" w:rsidR="0097065B" w:rsidRPr="003921A7" w:rsidRDefault="0097065B"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Dare una data di scadenza al documento caricato in modo che non sia più visibile nell’area riservata al raggiungere della data prevista</w:t>
      </w:r>
    </w:p>
    <w:p w14:paraId="21201188" w14:textId="77777777" w:rsidR="003921A7" w:rsidRPr="0022686F" w:rsidRDefault="00764860" w:rsidP="003921A7">
      <w:pPr>
        <w:pStyle w:val="Paragrafoelenco"/>
        <w:numPr>
          <w:ilvl w:val="0"/>
          <w:numId w:val="13"/>
        </w:numPr>
        <w:jc w:val="both"/>
        <w:rPr>
          <w:rFonts w:ascii="Calibri" w:eastAsia="Century Schoolbook" w:hAnsi="Calibri" w:cs="Times New Roman"/>
          <w:b/>
          <w:bCs/>
          <w:color w:val="575F6D"/>
          <w:sz w:val="20"/>
          <w:szCs w:val="20"/>
          <w:lang w:eastAsia="it-IT"/>
        </w:rPr>
      </w:pPr>
      <w:r w:rsidRPr="0022686F">
        <w:rPr>
          <w:rFonts w:ascii="Calibri" w:eastAsia="Century Schoolbook" w:hAnsi="Calibri" w:cs="Times New Roman"/>
          <w:b/>
          <w:bCs/>
          <w:color w:val="575F6D"/>
          <w:sz w:val="20"/>
          <w:szCs w:val="20"/>
          <w:lang w:eastAsia="it-IT"/>
        </w:rPr>
        <w:t>Decidere se in fase di caricamento files, inviare anche una notifica via e-mail della presenza del nuovo documento in piattaforma</w:t>
      </w:r>
    </w:p>
    <w:p w14:paraId="664D4806" w14:textId="77777777" w:rsidR="00764860" w:rsidRPr="003921A7" w:rsidRDefault="00764860" w:rsidP="003921A7">
      <w:pPr>
        <w:pStyle w:val="Paragrafoelenco"/>
        <w:numPr>
          <w:ilvl w:val="0"/>
          <w:numId w:val="1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Gestione del proprio profilo, ogni utente potrà in completa autonomia, modificare i dati principali come ad es. la password o l’indirizzo e-mail.</w:t>
      </w:r>
    </w:p>
    <w:p w14:paraId="3DD1022B" w14:textId="77777777" w:rsidR="00764860" w:rsidRDefault="00764860" w:rsidP="0014142F">
      <w:p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I livelli di accesso alla piattaforma saranno di </w:t>
      </w:r>
      <w:r w:rsidRPr="009B08DF">
        <w:rPr>
          <w:rFonts w:ascii="Calibri" w:eastAsia="Century Schoolbook" w:hAnsi="Calibri" w:cs="Times New Roman"/>
          <w:b/>
          <w:bCs/>
          <w:color w:val="575F6D"/>
          <w:sz w:val="20"/>
          <w:szCs w:val="20"/>
          <w:lang w:eastAsia="it-IT"/>
        </w:rPr>
        <w:t>due tipi</w:t>
      </w:r>
      <w:r>
        <w:rPr>
          <w:rFonts w:ascii="Calibri" w:eastAsia="Century Schoolbook" w:hAnsi="Calibri" w:cs="Times New Roman"/>
          <w:color w:val="575F6D"/>
          <w:sz w:val="20"/>
          <w:szCs w:val="20"/>
          <w:lang w:eastAsia="it-IT"/>
        </w:rPr>
        <w:t>:</w:t>
      </w:r>
    </w:p>
    <w:p w14:paraId="164D0C5B" w14:textId="77777777" w:rsidR="00764860" w:rsidRDefault="00764860" w:rsidP="00764860">
      <w:pPr>
        <w:pStyle w:val="Paragrafoelenco"/>
        <w:numPr>
          <w:ilvl w:val="0"/>
          <w:numId w:val="2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Accesso </w:t>
      </w:r>
      <w:r w:rsidRPr="009B08DF">
        <w:rPr>
          <w:rFonts w:ascii="Calibri" w:eastAsia="Century Schoolbook" w:hAnsi="Calibri" w:cs="Times New Roman"/>
          <w:b/>
          <w:bCs/>
          <w:color w:val="575F6D"/>
          <w:sz w:val="20"/>
          <w:szCs w:val="20"/>
          <w:lang w:eastAsia="it-IT"/>
        </w:rPr>
        <w:t>amministrativo</w:t>
      </w:r>
      <w:r>
        <w:rPr>
          <w:rFonts w:ascii="Calibri" w:eastAsia="Century Schoolbook" w:hAnsi="Calibri" w:cs="Times New Roman"/>
          <w:color w:val="575F6D"/>
          <w:sz w:val="20"/>
          <w:szCs w:val="20"/>
          <w:lang w:eastAsia="it-IT"/>
        </w:rPr>
        <w:t xml:space="preserve"> dove sarà possibile gestire tutte le funzionalità del software</w:t>
      </w:r>
    </w:p>
    <w:p w14:paraId="24DFC5A5" w14:textId="77777777" w:rsidR="00764860" w:rsidRDefault="00764860" w:rsidP="00764860">
      <w:pPr>
        <w:pStyle w:val="Paragrafoelenco"/>
        <w:numPr>
          <w:ilvl w:val="0"/>
          <w:numId w:val="23"/>
        </w:num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Accesso </w:t>
      </w:r>
      <w:r w:rsidRPr="009B08DF">
        <w:rPr>
          <w:rFonts w:ascii="Calibri" w:eastAsia="Century Schoolbook" w:hAnsi="Calibri" w:cs="Times New Roman"/>
          <w:b/>
          <w:bCs/>
          <w:color w:val="575F6D"/>
          <w:sz w:val="20"/>
          <w:szCs w:val="20"/>
          <w:lang w:eastAsia="it-IT"/>
        </w:rPr>
        <w:t>utente</w:t>
      </w:r>
      <w:r>
        <w:rPr>
          <w:rFonts w:ascii="Calibri" w:eastAsia="Century Schoolbook" w:hAnsi="Calibri" w:cs="Times New Roman"/>
          <w:color w:val="575F6D"/>
          <w:sz w:val="20"/>
          <w:szCs w:val="20"/>
          <w:lang w:eastAsia="it-IT"/>
        </w:rPr>
        <w:t xml:space="preserve"> tramite il quale si potrà solo vedere e/o scaricare i documenti caricati in piattaforma</w:t>
      </w:r>
    </w:p>
    <w:p w14:paraId="07736642" w14:textId="29FC6D8F" w:rsidR="00CF4767" w:rsidRPr="00CF4767" w:rsidRDefault="00CF4767" w:rsidP="00CF4767">
      <w:pPr>
        <w:jc w:val="both"/>
        <w:rPr>
          <w:rFonts w:ascii="Calibri" w:eastAsia="Century Schoolbook" w:hAnsi="Calibri" w:cs="Times New Roman"/>
          <w:b/>
          <w:bCs/>
          <w:color w:val="575F6D"/>
          <w:sz w:val="20"/>
          <w:szCs w:val="20"/>
          <w:lang w:eastAsia="it-IT"/>
        </w:rPr>
      </w:pPr>
      <w:r w:rsidRPr="00CF4767">
        <w:rPr>
          <w:rFonts w:ascii="Calibri" w:eastAsia="Century Schoolbook" w:hAnsi="Calibri" w:cs="Times New Roman"/>
          <w:b/>
          <w:bCs/>
          <w:color w:val="575F6D"/>
          <w:sz w:val="20"/>
          <w:szCs w:val="20"/>
          <w:lang w:eastAsia="it-IT"/>
        </w:rPr>
        <w:t>Sistema di Autenticazione a due fattori tramite GOOGLE AUTHENTICATOR</w:t>
      </w:r>
    </w:p>
    <w:p w14:paraId="2EA9328C" w14:textId="3A895942" w:rsidR="00CF4767" w:rsidRDefault="00CF4767" w:rsidP="00CF4767">
      <w:p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Il sistema di accesso e login al sistema verrà realizzato con una autenticazione a due fattori, per cui dopo aver inserito le credenziali di accesso utente e password verrà visualizzato un QR-CODE da scannerizzare tramite l’APP di GOOGLE AUTHENTICATOR (scaricabile gratuitamente dagli store ufficiali sia per Android che Apple) che evidenzierà un codice OTP (One Time Password) da inserire nel </w:t>
      </w:r>
      <w:proofErr w:type="spellStart"/>
      <w:r>
        <w:rPr>
          <w:rFonts w:ascii="Calibri" w:eastAsia="Century Schoolbook" w:hAnsi="Calibri" w:cs="Times New Roman"/>
          <w:color w:val="575F6D"/>
          <w:sz w:val="20"/>
          <w:szCs w:val="20"/>
          <w:lang w:eastAsia="it-IT"/>
        </w:rPr>
        <w:t>form</w:t>
      </w:r>
      <w:proofErr w:type="spellEnd"/>
      <w:r>
        <w:rPr>
          <w:rFonts w:ascii="Calibri" w:eastAsia="Century Schoolbook" w:hAnsi="Calibri" w:cs="Times New Roman"/>
          <w:color w:val="575F6D"/>
          <w:sz w:val="20"/>
          <w:szCs w:val="20"/>
          <w:lang w:eastAsia="it-IT"/>
        </w:rPr>
        <w:t xml:space="preserve"> di login. Solo dopo aver effettuato la corretta autenticazione di tutti e tre i dati necessari sarà possibile accedere alla piattaforma.</w:t>
      </w:r>
    </w:p>
    <w:p w14:paraId="6EC0748F" w14:textId="77777777" w:rsidR="00CF4767" w:rsidRDefault="00CF4767" w:rsidP="00CF4767">
      <w:pPr>
        <w:jc w:val="both"/>
        <w:rPr>
          <w:rFonts w:ascii="Calibri" w:eastAsia="Century Schoolbook" w:hAnsi="Calibri" w:cs="Times New Roman"/>
          <w:color w:val="575F6D"/>
          <w:sz w:val="20"/>
          <w:szCs w:val="20"/>
          <w:lang w:eastAsia="it-IT"/>
        </w:rPr>
      </w:pPr>
    </w:p>
    <w:p w14:paraId="12AA5466" w14:textId="2B7488C6" w:rsidR="00CF4767" w:rsidRDefault="00CF4767">
      <w:p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br w:type="page"/>
      </w:r>
    </w:p>
    <w:p w14:paraId="30AFE4DA" w14:textId="77777777" w:rsidR="00CF4767" w:rsidRPr="00CF4767" w:rsidRDefault="00CF4767" w:rsidP="00CF4767">
      <w:pPr>
        <w:jc w:val="both"/>
        <w:rPr>
          <w:rFonts w:ascii="Calibri" w:eastAsia="Century Schoolbook" w:hAnsi="Calibri" w:cs="Times New Roman"/>
          <w:color w:val="575F6D"/>
          <w:sz w:val="20"/>
          <w:szCs w:val="20"/>
          <w:lang w:eastAsia="it-IT"/>
        </w:rPr>
      </w:pPr>
    </w:p>
    <w:p w14:paraId="37AE0277" w14:textId="77777777" w:rsidR="0014142F" w:rsidRPr="00764860" w:rsidRDefault="0014142F" w:rsidP="00764860">
      <w:pPr>
        <w:ind w:left="360"/>
        <w:jc w:val="both"/>
        <w:rPr>
          <w:rFonts w:ascii="Calibri" w:eastAsia="Century Schoolbook" w:hAnsi="Calibri" w:cs="Times New Roman"/>
          <w:color w:val="575F6D"/>
          <w:sz w:val="20"/>
          <w:szCs w:val="20"/>
          <w:lang w:eastAsia="it-IT"/>
        </w:rPr>
      </w:pPr>
    </w:p>
    <w:p w14:paraId="29A15990" w14:textId="7D927D56" w:rsidR="007558D1" w:rsidRDefault="007558D1" w:rsidP="00800F76">
      <w:pPr>
        <w:rPr>
          <w:rFonts w:ascii="Calibri" w:eastAsia="Century Schoolbook" w:hAnsi="Calibri" w:cs="Times New Roman"/>
          <w:color w:val="575F6D"/>
          <w:sz w:val="20"/>
          <w:szCs w:val="20"/>
          <w:lang w:eastAsia="it-IT"/>
        </w:rPr>
      </w:pPr>
    </w:p>
    <w:p w14:paraId="2DF5A3FC" w14:textId="77777777" w:rsidR="007558D1" w:rsidRPr="007558D1" w:rsidRDefault="007558D1" w:rsidP="007558D1">
      <w:pPr>
        <w:pStyle w:val="Titolo"/>
        <w:pBdr>
          <w:bottom w:val="single" w:sz="8" w:space="5" w:color="4F81BD"/>
        </w:pBdr>
        <w:rPr>
          <w:rFonts w:ascii="Calibri" w:hAnsi="Calibri"/>
          <w:sz w:val="24"/>
          <w:szCs w:val="24"/>
        </w:rPr>
      </w:pPr>
      <w:r>
        <w:rPr>
          <w:rFonts w:ascii="Calibri" w:hAnsi="Calibri"/>
          <w:sz w:val="24"/>
          <w:szCs w:val="24"/>
        </w:rPr>
        <w:t>Tempi di sviluppo</w:t>
      </w:r>
    </w:p>
    <w:p w14:paraId="43A0B6A4" w14:textId="77777777" w:rsidR="007558D1" w:rsidRDefault="007558D1" w:rsidP="007558D1">
      <w:p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ab/>
        <w:t>Per tutto quanto sopra dettagliato, si prevede un tempo di sviluppo e messa on-line</w:t>
      </w:r>
      <w:r w:rsidR="003921A7">
        <w:rPr>
          <w:rFonts w:ascii="Calibri" w:eastAsia="Century Schoolbook" w:hAnsi="Calibri" w:cs="Times New Roman"/>
          <w:color w:val="575F6D"/>
          <w:sz w:val="20"/>
          <w:szCs w:val="20"/>
          <w:lang w:eastAsia="it-IT"/>
        </w:rPr>
        <w:t xml:space="preserve"> in base all’elenco di attività di seguito elencate.</w:t>
      </w:r>
    </w:p>
    <w:p w14:paraId="078B7EFC" w14:textId="77777777" w:rsidR="008712F8" w:rsidRDefault="008712F8" w:rsidP="007558D1">
      <w:p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Sito Web</w:t>
      </w:r>
    </w:p>
    <w:p w14:paraId="15F08497" w14:textId="0BDB982E" w:rsidR="009B08DF" w:rsidRDefault="009B08DF" w:rsidP="00297A1E">
      <w:pPr>
        <w:pStyle w:val="Paragrafoelenco"/>
        <w:numPr>
          <w:ilvl w:val="0"/>
          <w:numId w:val="4"/>
        </w:num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Sviluppo pagine di gestione: 10gg</w:t>
      </w:r>
    </w:p>
    <w:p w14:paraId="627F5909" w14:textId="300048AB" w:rsidR="00297A1E" w:rsidRDefault="00297A1E" w:rsidP="00297A1E">
      <w:pPr>
        <w:pStyle w:val="Paragrafoelenco"/>
        <w:numPr>
          <w:ilvl w:val="0"/>
          <w:numId w:val="4"/>
        </w:num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Implementazione di sistemi di backup automatici dei file </w:t>
      </w:r>
      <w:r w:rsidR="00764860">
        <w:rPr>
          <w:rFonts w:ascii="Calibri" w:eastAsia="Century Schoolbook" w:hAnsi="Calibri" w:cs="Times New Roman"/>
          <w:color w:val="575F6D"/>
          <w:sz w:val="20"/>
          <w:szCs w:val="20"/>
          <w:lang w:eastAsia="it-IT"/>
        </w:rPr>
        <w:t>e del database: 1</w:t>
      </w:r>
      <w:r>
        <w:rPr>
          <w:rFonts w:ascii="Calibri" w:eastAsia="Century Schoolbook" w:hAnsi="Calibri" w:cs="Times New Roman"/>
          <w:color w:val="575F6D"/>
          <w:sz w:val="20"/>
          <w:szCs w:val="20"/>
          <w:lang w:eastAsia="it-IT"/>
        </w:rPr>
        <w:t>gg</w:t>
      </w:r>
    </w:p>
    <w:p w14:paraId="4A878B08" w14:textId="17914634" w:rsidR="00297A1E" w:rsidRDefault="00764860" w:rsidP="00297A1E">
      <w:pPr>
        <w:pStyle w:val="Paragrafoelenco"/>
        <w:numPr>
          <w:ilvl w:val="0"/>
          <w:numId w:val="4"/>
        </w:num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creazione</w:t>
      </w:r>
      <w:r w:rsidR="00297A1E">
        <w:rPr>
          <w:rFonts w:ascii="Calibri" w:eastAsia="Century Schoolbook" w:hAnsi="Calibri" w:cs="Times New Roman"/>
          <w:color w:val="575F6D"/>
          <w:sz w:val="20"/>
          <w:szCs w:val="20"/>
          <w:lang w:eastAsia="it-IT"/>
        </w:rPr>
        <w:t xml:space="preserve"> del layout e tes</w:t>
      </w:r>
      <w:r>
        <w:rPr>
          <w:rFonts w:ascii="Calibri" w:eastAsia="Century Schoolbook" w:hAnsi="Calibri" w:cs="Times New Roman"/>
          <w:color w:val="575F6D"/>
          <w:sz w:val="20"/>
          <w:szCs w:val="20"/>
          <w:lang w:eastAsia="it-IT"/>
        </w:rPr>
        <w:t xml:space="preserve">t sui vari dispositivi mobili: </w:t>
      </w:r>
      <w:r w:rsidR="009B08DF">
        <w:rPr>
          <w:rFonts w:ascii="Calibri" w:eastAsia="Century Schoolbook" w:hAnsi="Calibri" w:cs="Times New Roman"/>
          <w:color w:val="575F6D"/>
          <w:sz w:val="20"/>
          <w:szCs w:val="20"/>
          <w:lang w:eastAsia="it-IT"/>
        </w:rPr>
        <w:t>5</w:t>
      </w:r>
      <w:r w:rsidR="00297A1E">
        <w:rPr>
          <w:rFonts w:ascii="Calibri" w:eastAsia="Century Schoolbook" w:hAnsi="Calibri" w:cs="Times New Roman"/>
          <w:color w:val="575F6D"/>
          <w:sz w:val="20"/>
          <w:szCs w:val="20"/>
          <w:lang w:eastAsia="it-IT"/>
        </w:rPr>
        <w:t>gg</w:t>
      </w:r>
    </w:p>
    <w:p w14:paraId="4CED86CD" w14:textId="789CBCB4" w:rsidR="00297A1E" w:rsidRDefault="00297A1E" w:rsidP="00297A1E">
      <w:pPr>
        <w:pStyle w:val="Paragrafoelenco"/>
        <w:numPr>
          <w:ilvl w:val="0"/>
          <w:numId w:val="4"/>
        </w:num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personalizzazione layout e grafica parte descrittiva: </w:t>
      </w:r>
      <w:r w:rsidR="009B08DF">
        <w:rPr>
          <w:rFonts w:ascii="Calibri" w:eastAsia="Century Schoolbook" w:hAnsi="Calibri" w:cs="Times New Roman"/>
          <w:color w:val="575F6D"/>
          <w:sz w:val="20"/>
          <w:szCs w:val="20"/>
          <w:lang w:eastAsia="it-IT"/>
        </w:rPr>
        <w:t>6</w:t>
      </w:r>
      <w:r>
        <w:rPr>
          <w:rFonts w:ascii="Calibri" w:eastAsia="Century Schoolbook" w:hAnsi="Calibri" w:cs="Times New Roman"/>
          <w:color w:val="575F6D"/>
          <w:sz w:val="20"/>
          <w:szCs w:val="20"/>
          <w:lang w:eastAsia="it-IT"/>
        </w:rPr>
        <w:t>gg</w:t>
      </w:r>
    </w:p>
    <w:p w14:paraId="4F593898" w14:textId="77777777" w:rsidR="00297A1E" w:rsidRDefault="00297A1E" w:rsidP="00297A1E">
      <w:pPr>
        <w:pStyle w:val="Paragrafoelenco"/>
        <w:numPr>
          <w:ilvl w:val="0"/>
          <w:numId w:val="4"/>
        </w:num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analisi delle esigenze di implementazione: 5gg</w:t>
      </w:r>
    </w:p>
    <w:p w14:paraId="2CDCFC0E" w14:textId="77777777" w:rsidR="00297A1E" w:rsidRDefault="00297A1E" w:rsidP="00297A1E">
      <w:pPr>
        <w:pStyle w:val="Paragrafoelenco"/>
        <w:numPr>
          <w:ilvl w:val="0"/>
          <w:numId w:val="4"/>
        </w:num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test: 8gg</w:t>
      </w:r>
    </w:p>
    <w:p w14:paraId="34BE80F3" w14:textId="6C041C93" w:rsidR="008712F8" w:rsidRPr="00764860" w:rsidRDefault="00297A1E" w:rsidP="008712F8">
      <w:pPr>
        <w:pStyle w:val="Paragrafoelenco"/>
        <w:numPr>
          <w:ilvl w:val="0"/>
          <w:numId w:val="4"/>
        </w:num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TOTALE SVILUPPO IN GIORNI = </w:t>
      </w:r>
      <w:r w:rsidR="00CF4767" w:rsidRPr="009B08DF">
        <w:rPr>
          <w:rFonts w:ascii="Calibri" w:eastAsia="Century Schoolbook" w:hAnsi="Calibri" w:cs="Times New Roman"/>
          <w:b/>
          <w:bCs/>
          <w:color w:val="575F6D"/>
          <w:sz w:val="20"/>
          <w:szCs w:val="20"/>
          <w:lang w:eastAsia="it-IT"/>
        </w:rPr>
        <w:t>3</w:t>
      </w:r>
      <w:r w:rsidR="009B08DF" w:rsidRPr="009B08DF">
        <w:rPr>
          <w:rFonts w:ascii="Calibri" w:eastAsia="Century Schoolbook" w:hAnsi="Calibri" w:cs="Times New Roman"/>
          <w:b/>
          <w:bCs/>
          <w:color w:val="575F6D"/>
          <w:sz w:val="20"/>
          <w:szCs w:val="20"/>
          <w:lang w:eastAsia="it-IT"/>
        </w:rPr>
        <w:t>5</w:t>
      </w:r>
      <w:r w:rsidRPr="009B08DF">
        <w:rPr>
          <w:rFonts w:ascii="Calibri" w:eastAsia="Century Schoolbook" w:hAnsi="Calibri" w:cs="Times New Roman"/>
          <w:b/>
          <w:bCs/>
          <w:color w:val="575F6D"/>
          <w:sz w:val="20"/>
          <w:szCs w:val="20"/>
          <w:lang w:eastAsia="it-IT"/>
        </w:rPr>
        <w:t>gg</w:t>
      </w:r>
    </w:p>
    <w:p w14:paraId="0B65B848" w14:textId="77777777" w:rsidR="007558D1" w:rsidRDefault="007558D1" w:rsidP="007558D1">
      <w:pPr>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I periodi sopra descritti si riferiscono alle effettive giornate lavorative che vanno dal lunedì al venerdì per </w:t>
      </w:r>
      <w:proofErr w:type="gramStart"/>
      <w:r>
        <w:rPr>
          <w:rFonts w:ascii="Calibri" w:eastAsia="Century Schoolbook" w:hAnsi="Calibri" w:cs="Times New Roman"/>
          <w:color w:val="575F6D"/>
          <w:sz w:val="20"/>
          <w:szCs w:val="20"/>
          <w:lang w:eastAsia="it-IT"/>
        </w:rPr>
        <w:t>8</w:t>
      </w:r>
      <w:proofErr w:type="gramEnd"/>
      <w:r>
        <w:rPr>
          <w:rFonts w:ascii="Calibri" w:eastAsia="Century Schoolbook" w:hAnsi="Calibri" w:cs="Times New Roman"/>
          <w:color w:val="575F6D"/>
          <w:sz w:val="20"/>
          <w:szCs w:val="20"/>
          <w:lang w:eastAsia="it-IT"/>
        </w:rPr>
        <w:t xml:space="preserve"> ore giornaliere</w:t>
      </w:r>
      <w:r w:rsidR="00800F76">
        <w:rPr>
          <w:rFonts w:ascii="Calibri" w:eastAsia="Century Schoolbook" w:hAnsi="Calibri" w:cs="Times New Roman"/>
          <w:color w:val="575F6D"/>
          <w:sz w:val="20"/>
          <w:szCs w:val="20"/>
          <w:lang w:eastAsia="it-IT"/>
        </w:rPr>
        <w:t xml:space="preserve"> e non</w:t>
      </w:r>
      <w:r w:rsidR="00B400A9">
        <w:rPr>
          <w:rFonts w:ascii="Calibri" w:eastAsia="Century Schoolbook" w:hAnsi="Calibri" w:cs="Times New Roman"/>
          <w:color w:val="575F6D"/>
          <w:sz w:val="20"/>
          <w:szCs w:val="20"/>
          <w:lang w:eastAsia="it-IT"/>
        </w:rPr>
        <w:t xml:space="preserve"> </w:t>
      </w:r>
      <w:r w:rsidR="00800F76">
        <w:rPr>
          <w:rFonts w:ascii="Calibri" w:eastAsia="Century Schoolbook" w:hAnsi="Calibri" w:cs="Times New Roman"/>
          <w:color w:val="575F6D"/>
          <w:sz w:val="20"/>
          <w:szCs w:val="20"/>
          <w:lang w:eastAsia="it-IT"/>
        </w:rPr>
        <w:t>per forza continuativi</w:t>
      </w:r>
      <w:r>
        <w:rPr>
          <w:rFonts w:ascii="Calibri" w:eastAsia="Century Schoolbook" w:hAnsi="Calibri" w:cs="Times New Roman"/>
          <w:color w:val="575F6D"/>
          <w:sz w:val="20"/>
          <w:szCs w:val="20"/>
          <w:lang w:eastAsia="it-IT"/>
        </w:rPr>
        <w:t>. Non sono inclusi i periodi di vacanza, di malattia e/o di attesa da parte nostra di invio di materiale o test che dovrete effettuare.</w:t>
      </w:r>
    </w:p>
    <w:p w14:paraId="585B5901" w14:textId="77777777" w:rsidR="007558D1" w:rsidRPr="007558D1" w:rsidRDefault="007558D1" w:rsidP="007558D1">
      <w:pPr>
        <w:jc w:val="both"/>
        <w:rPr>
          <w:rFonts w:ascii="Calibri" w:eastAsia="Century Schoolbook" w:hAnsi="Calibri" w:cs="Times New Roman"/>
          <w:color w:val="575F6D"/>
          <w:sz w:val="20"/>
          <w:szCs w:val="20"/>
          <w:lang w:eastAsia="it-IT"/>
        </w:rPr>
      </w:pPr>
    </w:p>
    <w:p w14:paraId="437253B4" w14:textId="77777777" w:rsidR="00D254C6" w:rsidRPr="007558D1" w:rsidRDefault="00D254C6" w:rsidP="00D254C6">
      <w:pPr>
        <w:pStyle w:val="Titolo"/>
        <w:pBdr>
          <w:bottom w:val="single" w:sz="8" w:space="5" w:color="4F81BD"/>
        </w:pBdr>
        <w:rPr>
          <w:rFonts w:ascii="Calibri" w:hAnsi="Calibri"/>
          <w:sz w:val="24"/>
          <w:szCs w:val="24"/>
        </w:rPr>
      </w:pPr>
      <w:r>
        <w:rPr>
          <w:rFonts w:ascii="Calibri" w:hAnsi="Calibri"/>
          <w:sz w:val="24"/>
          <w:szCs w:val="24"/>
        </w:rPr>
        <w:t>Offerta economica</w:t>
      </w:r>
    </w:p>
    <w:p w14:paraId="14020027" w14:textId="70D84FEA" w:rsidR="008712F8" w:rsidRDefault="00D254C6" w:rsidP="00800F76">
      <w:pPr>
        <w:ind w:firstLine="360"/>
        <w:jc w:val="both"/>
        <w:rPr>
          <w:rFonts w:ascii="Calibri" w:eastAsia="Century Schoolbook" w:hAnsi="Calibri" w:cs="Times New Roman"/>
          <w:b/>
          <w:color w:val="575F6D"/>
          <w:sz w:val="20"/>
          <w:szCs w:val="20"/>
          <w:lang w:eastAsia="it-IT"/>
        </w:rPr>
      </w:pPr>
      <w:r>
        <w:rPr>
          <w:rFonts w:ascii="Calibri" w:eastAsia="Century Schoolbook" w:hAnsi="Calibri" w:cs="Times New Roman"/>
          <w:color w:val="575F6D"/>
          <w:sz w:val="20"/>
          <w:szCs w:val="20"/>
          <w:lang w:eastAsia="it-IT"/>
        </w:rPr>
        <w:t xml:space="preserve">Per tutto quanto sopra dettagliato </w:t>
      </w:r>
      <w:r w:rsidR="00800F76">
        <w:rPr>
          <w:rFonts w:ascii="Calibri" w:eastAsia="Century Schoolbook" w:hAnsi="Calibri" w:cs="Times New Roman"/>
          <w:color w:val="575F6D"/>
          <w:sz w:val="20"/>
          <w:szCs w:val="20"/>
          <w:lang w:eastAsia="it-IT"/>
        </w:rPr>
        <w:t>Vi rimettiamo il costo totale della realizzazione e messa on-line del</w:t>
      </w:r>
      <w:r w:rsidR="009B08DF">
        <w:rPr>
          <w:rFonts w:ascii="Calibri" w:eastAsia="Century Schoolbook" w:hAnsi="Calibri" w:cs="Times New Roman"/>
          <w:color w:val="575F6D"/>
          <w:sz w:val="20"/>
          <w:szCs w:val="20"/>
          <w:lang w:eastAsia="it-IT"/>
        </w:rPr>
        <w:t xml:space="preserve">l’applicazione </w:t>
      </w:r>
      <w:r w:rsidR="00800F76">
        <w:rPr>
          <w:rFonts w:ascii="Calibri" w:eastAsia="Century Schoolbook" w:hAnsi="Calibri" w:cs="Times New Roman"/>
          <w:color w:val="575F6D"/>
          <w:sz w:val="20"/>
          <w:szCs w:val="20"/>
          <w:lang w:eastAsia="it-IT"/>
        </w:rPr>
        <w:t xml:space="preserve">che è pari ad </w:t>
      </w:r>
      <w:proofErr w:type="gramStart"/>
      <w:r w:rsidR="00800F76" w:rsidRPr="003921A7">
        <w:rPr>
          <w:rFonts w:ascii="Calibri" w:eastAsia="Century Schoolbook" w:hAnsi="Calibri" w:cs="Times New Roman"/>
          <w:b/>
          <w:color w:val="575F6D"/>
          <w:sz w:val="20"/>
          <w:szCs w:val="20"/>
          <w:lang w:eastAsia="it-IT"/>
        </w:rPr>
        <w:t>Euro</w:t>
      </w:r>
      <w:proofErr w:type="gramEnd"/>
      <w:r w:rsidR="00800F76" w:rsidRPr="003921A7">
        <w:rPr>
          <w:rFonts w:ascii="Calibri" w:eastAsia="Century Schoolbook" w:hAnsi="Calibri" w:cs="Times New Roman"/>
          <w:b/>
          <w:color w:val="575F6D"/>
          <w:sz w:val="20"/>
          <w:szCs w:val="20"/>
          <w:lang w:eastAsia="it-IT"/>
        </w:rPr>
        <w:t xml:space="preserve"> </w:t>
      </w:r>
      <w:r w:rsidR="0022686F">
        <w:rPr>
          <w:rFonts w:ascii="Calibri" w:eastAsia="Century Schoolbook" w:hAnsi="Calibri" w:cs="Times New Roman"/>
          <w:b/>
          <w:color w:val="575F6D"/>
          <w:sz w:val="20"/>
          <w:szCs w:val="20"/>
          <w:lang w:eastAsia="it-IT"/>
        </w:rPr>
        <w:t>1650</w:t>
      </w:r>
      <w:r w:rsidR="00800F76" w:rsidRPr="003921A7">
        <w:rPr>
          <w:rFonts w:ascii="Calibri" w:eastAsia="Century Schoolbook" w:hAnsi="Calibri" w:cs="Times New Roman"/>
          <w:b/>
          <w:color w:val="575F6D"/>
          <w:sz w:val="20"/>
          <w:szCs w:val="20"/>
          <w:lang w:eastAsia="it-IT"/>
        </w:rPr>
        <w:t xml:space="preserve">,00 </w:t>
      </w:r>
    </w:p>
    <w:p w14:paraId="5C84050A" w14:textId="0F6491E4" w:rsidR="009B08DF" w:rsidRDefault="009B08DF" w:rsidP="00800F76">
      <w:pPr>
        <w:ind w:firstLine="360"/>
        <w:jc w:val="both"/>
        <w:rPr>
          <w:rFonts w:ascii="Calibri" w:eastAsia="Century Schoolbook" w:hAnsi="Calibri" w:cs="Times New Roman"/>
          <w:b/>
          <w:color w:val="575F6D"/>
          <w:sz w:val="20"/>
          <w:szCs w:val="20"/>
          <w:lang w:eastAsia="it-IT"/>
        </w:rPr>
      </w:pPr>
      <w:r>
        <w:rPr>
          <w:rFonts w:ascii="Calibri" w:eastAsia="Century Schoolbook" w:hAnsi="Calibri" w:cs="Times New Roman"/>
          <w:b/>
          <w:color w:val="575F6D"/>
          <w:sz w:val="20"/>
          <w:szCs w:val="20"/>
          <w:lang w:eastAsia="it-IT"/>
        </w:rPr>
        <w:t>Per l’hosting da utilizzare</w:t>
      </w:r>
      <w:r w:rsidR="00907278">
        <w:rPr>
          <w:rFonts w:ascii="Calibri" w:eastAsia="Century Schoolbook" w:hAnsi="Calibri" w:cs="Times New Roman"/>
          <w:b/>
          <w:color w:val="575F6D"/>
          <w:sz w:val="20"/>
          <w:szCs w:val="20"/>
          <w:lang w:eastAsia="it-IT"/>
        </w:rPr>
        <w:t xml:space="preserve"> sia per lo sviluppo che</w:t>
      </w:r>
      <w:r>
        <w:rPr>
          <w:rFonts w:ascii="Calibri" w:eastAsia="Century Schoolbook" w:hAnsi="Calibri" w:cs="Times New Roman"/>
          <w:b/>
          <w:color w:val="575F6D"/>
          <w:sz w:val="20"/>
          <w:szCs w:val="20"/>
          <w:lang w:eastAsia="it-IT"/>
        </w:rPr>
        <w:t xml:space="preserve"> per la fruizione della web app tramite internet si propone l’utilizzo di un nostro server con spazio dedicato:</w:t>
      </w:r>
    </w:p>
    <w:p w14:paraId="5926555D" w14:textId="6635EAEC" w:rsidR="009B08DF" w:rsidRDefault="009B08DF" w:rsidP="00800F76">
      <w:pPr>
        <w:ind w:firstLine="360"/>
        <w:jc w:val="both"/>
        <w:rPr>
          <w:rFonts w:ascii="Calibri" w:eastAsia="Century Schoolbook" w:hAnsi="Calibri" w:cs="Times New Roman"/>
          <w:color w:val="575F6D"/>
          <w:sz w:val="20"/>
          <w:szCs w:val="20"/>
          <w:lang w:eastAsia="it-IT"/>
        </w:rPr>
      </w:pPr>
      <w:r>
        <w:rPr>
          <w:rFonts w:ascii="Calibri" w:eastAsia="Century Schoolbook" w:hAnsi="Calibri" w:cs="Times New Roman"/>
          <w:b/>
          <w:color w:val="575F6D"/>
          <w:sz w:val="20"/>
          <w:szCs w:val="20"/>
          <w:lang w:eastAsia="it-IT"/>
        </w:rPr>
        <w:t xml:space="preserve">Euro 250,00 (canone annuo) </w:t>
      </w:r>
    </w:p>
    <w:p w14:paraId="2BCC90E4" w14:textId="77777777" w:rsidR="008712F8" w:rsidRDefault="008712F8">
      <w:p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br w:type="page"/>
      </w:r>
    </w:p>
    <w:p w14:paraId="61DF418F" w14:textId="77777777" w:rsidR="00D254C6" w:rsidRDefault="00D254C6">
      <w:pPr>
        <w:rPr>
          <w:rFonts w:ascii="Calibri" w:eastAsia="Century Schoolbook" w:hAnsi="Calibri" w:cs="Times New Roman"/>
          <w:color w:val="575F6D"/>
          <w:sz w:val="20"/>
          <w:szCs w:val="20"/>
          <w:lang w:eastAsia="it-IT"/>
        </w:rPr>
      </w:pPr>
    </w:p>
    <w:p w14:paraId="4CE2F6C5" w14:textId="77777777" w:rsidR="00D254C6" w:rsidRPr="007558D1" w:rsidRDefault="00D254C6" w:rsidP="00D254C6">
      <w:pPr>
        <w:pStyle w:val="Titolo"/>
        <w:pBdr>
          <w:bottom w:val="single" w:sz="8" w:space="5" w:color="4F81BD"/>
        </w:pBdr>
        <w:rPr>
          <w:rFonts w:ascii="Calibri" w:hAnsi="Calibri"/>
          <w:sz w:val="24"/>
          <w:szCs w:val="24"/>
        </w:rPr>
      </w:pPr>
      <w:r>
        <w:rPr>
          <w:rFonts w:ascii="Calibri" w:hAnsi="Calibri"/>
          <w:sz w:val="24"/>
          <w:szCs w:val="24"/>
        </w:rPr>
        <w:t>Pagamenti</w:t>
      </w:r>
      <w:r>
        <w:rPr>
          <w:rFonts w:ascii="Calibri" w:hAnsi="Calibri"/>
          <w:sz w:val="24"/>
          <w:szCs w:val="24"/>
        </w:rPr>
        <w:tab/>
      </w:r>
    </w:p>
    <w:p w14:paraId="3A21CC04" w14:textId="1973088F" w:rsidR="003921A7" w:rsidRDefault="00D254C6" w:rsidP="008712F8">
      <w:pPr>
        <w:ind w:firstLine="284"/>
        <w:jc w:val="both"/>
        <w:rPr>
          <w:rFonts w:ascii="Calibri" w:eastAsia="Century Schoolbook" w:hAnsi="Calibri" w:cs="Times New Roman"/>
          <w:smallCaps/>
          <w:color w:val="FE8637"/>
          <w:spacing w:val="10"/>
          <w:sz w:val="24"/>
          <w:szCs w:val="24"/>
          <w:lang w:eastAsia="it-IT"/>
        </w:rPr>
      </w:pPr>
      <w:r>
        <w:rPr>
          <w:rFonts w:ascii="Calibri" w:eastAsia="Century Schoolbook" w:hAnsi="Calibri" w:cs="Times New Roman"/>
          <w:color w:val="575F6D"/>
          <w:sz w:val="20"/>
          <w:szCs w:val="20"/>
          <w:lang w:eastAsia="it-IT"/>
        </w:rPr>
        <w:t xml:space="preserve">I pagamenti potranno essere effettuati </w:t>
      </w:r>
      <w:proofErr w:type="gramStart"/>
      <w:r w:rsidR="003921A7">
        <w:rPr>
          <w:rFonts w:ascii="Calibri" w:eastAsia="Century Schoolbook" w:hAnsi="Calibri" w:cs="Times New Roman"/>
          <w:color w:val="575F6D"/>
          <w:sz w:val="20"/>
          <w:szCs w:val="20"/>
          <w:lang w:eastAsia="it-IT"/>
        </w:rPr>
        <w:t>( se</w:t>
      </w:r>
      <w:proofErr w:type="gramEnd"/>
      <w:r w:rsidR="003921A7">
        <w:rPr>
          <w:rFonts w:ascii="Calibri" w:eastAsia="Century Schoolbook" w:hAnsi="Calibri" w:cs="Times New Roman"/>
          <w:color w:val="575F6D"/>
          <w:sz w:val="20"/>
          <w:szCs w:val="20"/>
          <w:lang w:eastAsia="it-IT"/>
        </w:rPr>
        <w:t xml:space="preserve"> non diversamente concordato) </w:t>
      </w:r>
      <w:r>
        <w:rPr>
          <w:rFonts w:ascii="Calibri" w:eastAsia="Century Schoolbook" w:hAnsi="Calibri" w:cs="Times New Roman"/>
          <w:color w:val="575F6D"/>
          <w:sz w:val="20"/>
          <w:szCs w:val="20"/>
          <w:lang w:eastAsia="it-IT"/>
        </w:rPr>
        <w:t xml:space="preserve">in </w:t>
      </w:r>
      <w:r w:rsidR="00800F76">
        <w:rPr>
          <w:rFonts w:ascii="Calibri" w:eastAsia="Century Schoolbook" w:hAnsi="Calibri" w:cs="Times New Roman"/>
          <w:color w:val="575F6D"/>
          <w:sz w:val="20"/>
          <w:szCs w:val="20"/>
          <w:lang w:eastAsia="it-IT"/>
        </w:rPr>
        <w:t xml:space="preserve">due tranche la prima pari al 50% da versarsi ad inizio lavori  il </w:t>
      </w:r>
      <w:r w:rsidR="00CF4767">
        <w:rPr>
          <w:rFonts w:ascii="Calibri" w:eastAsia="Century Schoolbook" w:hAnsi="Calibri" w:cs="Times New Roman"/>
          <w:color w:val="575F6D"/>
          <w:sz w:val="20"/>
          <w:szCs w:val="20"/>
          <w:lang w:eastAsia="it-IT"/>
        </w:rPr>
        <w:t>3</w:t>
      </w:r>
      <w:r w:rsidR="00800F76">
        <w:rPr>
          <w:rFonts w:ascii="Calibri" w:eastAsia="Century Schoolbook" w:hAnsi="Calibri" w:cs="Times New Roman"/>
          <w:color w:val="575F6D"/>
          <w:sz w:val="20"/>
          <w:szCs w:val="20"/>
          <w:lang w:eastAsia="it-IT"/>
        </w:rPr>
        <w:t xml:space="preserve">0% </w:t>
      </w:r>
      <w:r w:rsidR="00CF4767">
        <w:rPr>
          <w:rFonts w:ascii="Calibri" w:eastAsia="Century Schoolbook" w:hAnsi="Calibri" w:cs="Times New Roman"/>
          <w:color w:val="575F6D"/>
          <w:sz w:val="20"/>
          <w:szCs w:val="20"/>
          <w:lang w:eastAsia="it-IT"/>
        </w:rPr>
        <w:t>a 30gg</w:t>
      </w:r>
      <w:r w:rsidR="009B08DF">
        <w:rPr>
          <w:rFonts w:ascii="Calibri" w:eastAsia="Century Schoolbook" w:hAnsi="Calibri" w:cs="Times New Roman"/>
          <w:color w:val="575F6D"/>
          <w:sz w:val="20"/>
          <w:szCs w:val="20"/>
          <w:lang w:eastAsia="it-IT"/>
        </w:rPr>
        <w:t xml:space="preserve"> (solari) </w:t>
      </w:r>
      <w:r w:rsidR="00CF4767">
        <w:rPr>
          <w:rFonts w:ascii="Calibri" w:eastAsia="Century Schoolbook" w:hAnsi="Calibri" w:cs="Times New Roman"/>
          <w:color w:val="575F6D"/>
          <w:sz w:val="20"/>
          <w:szCs w:val="20"/>
          <w:lang w:eastAsia="it-IT"/>
        </w:rPr>
        <w:t xml:space="preserve"> e il restante 20%</w:t>
      </w:r>
      <w:r w:rsidR="00800F76">
        <w:rPr>
          <w:rFonts w:ascii="Calibri" w:eastAsia="Century Schoolbook" w:hAnsi="Calibri" w:cs="Times New Roman"/>
          <w:color w:val="575F6D"/>
          <w:sz w:val="20"/>
          <w:szCs w:val="20"/>
          <w:lang w:eastAsia="it-IT"/>
        </w:rPr>
        <w:t xml:space="preserve"> </w:t>
      </w:r>
      <w:r w:rsidR="00CF4767">
        <w:rPr>
          <w:rFonts w:ascii="Calibri" w:eastAsia="Century Schoolbook" w:hAnsi="Calibri" w:cs="Times New Roman"/>
          <w:color w:val="575F6D"/>
          <w:sz w:val="20"/>
          <w:szCs w:val="20"/>
          <w:lang w:eastAsia="it-IT"/>
        </w:rPr>
        <w:t xml:space="preserve">a </w:t>
      </w:r>
      <w:r w:rsidR="00800F76">
        <w:rPr>
          <w:rFonts w:ascii="Calibri" w:eastAsia="Century Schoolbook" w:hAnsi="Calibri" w:cs="Times New Roman"/>
          <w:color w:val="575F6D"/>
          <w:sz w:val="20"/>
          <w:szCs w:val="20"/>
          <w:lang w:eastAsia="it-IT"/>
        </w:rPr>
        <w:t>consegna lavori</w:t>
      </w:r>
      <w:r>
        <w:rPr>
          <w:rFonts w:ascii="Calibri" w:eastAsia="Century Schoolbook" w:hAnsi="Calibri" w:cs="Times New Roman"/>
          <w:color w:val="575F6D"/>
          <w:sz w:val="20"/>
          <w:szCs w:val="20"/>
          <w:lang w:eastAsia="it-IT"/>
        </w:rPr>
        <w:t>.</w:t>
      </w:r>
    </w:p>
    <w:p w14:paraId="3D9C973C" w14:textId="77777777" w:rsidR="00D254C6" w:rsidRPr="007558D1" w:rsidRDefault="00D254C6" w:rsidP="00D254C6">
      <w:pPr>
        <w:pStyle w:val="Titolo"/>
        <w:pBdr>
          <w:bottom w:val="single" w:sz="8" w:space="5" w:color="4F81BD"/>
        </w:pBdr>
        <w:rPr>
          <w:rFonts w:ascii="Calibri" w:hAnsi="Calibri"/>
          <w:sz w:val="24"/>
          <w:szCs w:val="24"/>
        </w:rPr>
      </w:pPr>
      <w:r>
        <w:rPr>
          <w:rFonts w:ascii="Calibri" w:hAnsi="Calibri"/>
          <w:sz w:val="24"/>
          <w:szCs w:val="24"/>
        </w:rPr>
        <w:t>Validità offerta</w:t>
      </w:r>
    </w:p>
    <w:p w14:paraId="3B62B436" w14:textId="4315EF67" w:rsidR="00D254C6" w:rsidRPr="00D254C6" w:rsidRDefault="00D254C6" w:rsidP="00D254C6">
      <w:pPr>
        <w:ind w:firstLine="284"/>
        <w:jc w:val="both"/>
        <w:rPr>
          <w:rFonts w:ascii="Calibri" w:eastAsia="Century Schoolbook" w:hAnsi="Calibri" w:cs="Times New Roman"/>
          <w:color w:val="575F6D"/>
          <w:sz w:val="20"/>
          <w:szCs w:val="20"/>
          <w:lang w:eastAsia="it-IT"/>
        </w:rPr>
      </w:pPr>
      <w:r w:rsidRPr="00D254C6">
        <w:rPr>
          <w:rFonts w:ascii="Calibri" w:eastAsia="Century Schoolbook" w:hAnsi="Calibri" w:cs="Times New Roman"/>
          <w:color w:val="575F6D"/>
          <w:sz w:val="20"/>
          <w:szCs w:val="20"/>
          <w:lang w:eastAsia="it-IT"/>
        </w:rPr>
        <w:t xml:space="preserve">Il presente documento così come proposto, contenendo anche </w:t>
      </w:r>
      <w:r w:rsidR="00DE0B29" w:rsidRPr="00D254C6">
        <w:rPr>
          <w:rFonts w:ascii="Calibri" w:eastAsia="Century Schoolbook" w:hAnsi="Calibri" w:cs="Times New Roman"/>
          <w:color w:val="575F6D"/>
          <w:sz w:val="20"/>
          <w:szCs w:val="20"/>
          <w:lang w:eastAsia="it-IT"/>
        </w:rPr>
        <w:t>un’offerta</w:t>
      </w:r>
      <w:r w:rsidRPr="00D254C6">
        <w:rPr>
          <w:rFonts w:ascii="Calibri" w:eastAsia="Century Schoolbook" w:hAnsi="Calibri" w:cs="Times New Roman"/>
          <w:color w:val="575F6D"/>
          <w:sz w:val="20"/>
          <w:szCs w:val="20"/>
          <w:lang w:eastAsia="it-IT"/>
        </w:rPr>
        <w:t xml:space="preserve"> economica di base e di tempistica sulla realizzazione del progetto, ha una validità di </w:t>
      </w:r>
      <w:r w:rsidR="003921A7">
        <w:rPr>
          <w:rFonts w:ascii="Calibri" w:eastAsia="Century Schoolbook" w:hAnsi="Calibri" w:cs="Times New Roman"/>
          <w:color w:val="575F6D"/>
          <w:sz w:val="20"/>
          <w:szCs w:val="20"/>
          <w:lang w:eastAsia="it-IT"/>
        </w:rPr>
        <w:t>9</w:t>
      </w:r>
      <w:r w:rsidRPr="00D254C6">
        <w:rPr>
          <w:rFonts w:ascii="Calibri" w:eastAsia="Century Schoolbook" w:hAnsi="Calibri" w:cs="Times New Roman"/>
          <w:color w:val="575F6D"/>
          <w:sz w:val="20"/>
          <w:szCs w:val="20"/>
          <w:lang w:eastAsia="it-IT"/>
        </w:rPr>
        <w:t>0 giorni dalla data evidenziata in copertina.</w:t>
      </w:r>
    </w:p>
    <w:p w14:paraId="54A8462B" w14:textId="77777777" w:rsidR="00800F76" w:rsidRDefault="00D254C6" w:rsidP="003921A7">
      <w:pPr>
        <w:ind w:firstLine="284"/>
        <w:jc w:val="both"/>
        <w:rPr>
          <w:rFonts w:ascii="Calibri" w:eastAsia="Century Schoolbook" w:hAnsi="Calibri" w:cs="Times New Roman"/>
          <w:color w:val="575F6D"/>
          <w:sz w:val="20"/>
          <w:szCs w:val="20"/>
          <w:lang w:eastAsia="it-IT"/>
        </w:rPr>
      </w:pPr>
      <w:r w:rsidRPr="00D254C6">
        <w:rPr>
          <w:rFonts w:ascii="Calibri" w:eastAsia="Century Schoolbook" w:hAnsi="Calibri" w:cs="Times New Roman"/>
          <w:color w:val="575F6D"/>
          <w:sz w:val="20"/>
          <w:szCs w:val="20"/>
          <w:lang w:eastAsia="it-IT"/>
        </w:rPr>
        <w:t>Tutto ciò per garantire una trasparenza reciproca in quanto a qualità di realizzazione dei lavori e di messa in opera dell’applicazione.</w:t>
      </w:r>
    </w:p>
    <w:p w14:paraId="5698D58F" w14:textId="77777777" w:rsidR="00D254C6" w:rsidRDefault="00D254C6" w:rsidP="00D254C6">
      <w:pPr>
        <w:ind w:firstLine="284"/>
        <w:jc w:val="both"/>
        <w:rPr>
          <w:rFonts w:ascii="Calibri" w:eastAsia="Century Schoolbook" w:hAnsi="Calibri" w:cs="Times New Roman"/>
          <w:color w:val="575F6D"/>
          <w:sz w:val="20"/>
          <w:szCs w:val="20"/>
          <w:lang w:eastAsia="it-IT"/>
        </w:rPr>
      </w:pPr>
    </w:p>
    <w:p w14:paraId="4045A50B" w14:textId="77777777" w:rsidR="00D254C6" w:rsidRPr="007558D1" w:rsidRDefault="00D254C6" w:rsidP="00D254C6">
      <w:pPr>
        <w:pStyle w:val="Titolo"/>
        <w:pBdr>
          <w:bottom w:val="single" w:sz="8" w:space="5" w:color="4F81BD"/>
        </w:pBdr>
        <w:rPr>
          <w:rFonts w:ascii="Calibri" w:hAnsi="Calibri"/>
          <w:sz w:val="24"/>
          <w:szCs w:val="24"/>
        </w:rPr>
      </w:pPr>
      <w:r>
        <w:rPr>
          <w:rFonts w:ascii="Calibri" w:hAnsi="Calibri"/>
          <w:sz w:val="24"/>
          <w:szCs w:val="24"/>
        </w:rPr>
        <w:t>Legge applicabile e controversie</w:t>
      </w:r>
    </w:p>
    <w:p w14:paraId="4AD96585" w14:textId="77777777" w:rsidR="00D254C6" w:rsidRPr="00D254C6" w:rsidRDefault="00D254C6" w:rsidP="00D254C6">
      <w:pPr>
        <w:ind w:firstLine="284"/>
        <w:jc w:val="both"/>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ab/>
      </w:r>
      <w:r w:rsidRPr="00D254C6">
        <w:rPr>
          <w:rFonts w:ascii="Calibri" w:eastAsia="Century Schoolbook" w:hAnsi="Calibri" w:cs="Times New Roman"/>
          <w:color w:val="575F6D"/>
          <w:sz w:val="20"/>
          <w:szCs w:val="20"/>
          <w:lang w:eastAsia="it-IT"/>
        </w:rPr>
        <w:t xml:space="preserve">Il presente Accordo è regolato dalla legge italiana. Ogni controversia che possa eventualmente sorgere in relazione al presente Accordo sarà devoluta alla competenza esclusiva del Foro di </w:t>
      </w:r>
      <w:r w:rsidRPr="00D254C6">
        <w:rPr>
          <w:rFonts w:ascii="Calibri" w:eastAsia="Century Schoolbook" w:hAnsi="Calibri" w:cs="Times New Roman"/>
          <w:b/>
          <w:color w:val="575F6D"/>
          <w:sz w:val="20"/>
          <w:szCs w:val="20"/>
          <w:lang w:eastAsia="it-IT"/>
        </w:rPr>
        <w:t>Potenza</w:t>
      </w:r>
      <w:r w:rsidRPr="00D254C6">
        <w:rPr>
          <w:rFonts w:ascii="Calibri" w:eastAsia="Century Schoolbook" w:hAnsi="Calibri" w:cs="Times New Roman"/>
          <w:color w:val="575F6D"/>
          <w:sz w:val="20"/>
          <w:szCs w:val="20"/>
          <w:lang w:eastAsia="it-IT"/>
        </w:rPr>
        <w:t>.</w:t>
      </w:r>
    </w:p>
    <w:p w14:paraId="111886F2" w14:textId="377F9A81" w:rsidR="00D254C6" w:rsidRDefault="00D254C6" w:rsidP="00D254C6">
      <w:pPr>
        <w:ind w:firstLine="284"/>
        <w:jc w:val="both"/>
        <w:rPr>
          <w:rFonts w:ascii="Calibri" w:eastAsia="Century Schoolbook" w:hAnsi="Calibri" w:cs="Times New Roman"/>
          <w:color w:val="575F6D"/>
          <w:sz w:val="20"/>
          <w:szCs w:val="20"/>
          <w:lang w:eastAsia="it-IT"/>
        </w:rPr>
      </w:pPr>
      <w:r w:rsidRPr="00D254C6">
        <w:rPr>
          <w:rFonts w:ascii="Calibri" w:eastAsia="Century Schoolbook" w:hAnsi="Calibri" w:cs="Times New Roman"/>
          <w:color w:val="575F6D"/>
          <w:sz w:val="20"/>
          <w:szCs w:val="20"/>
          <w:lang w:eastAsia="it-IT"/>
        </w:rPr>
        <w:t xml:space="preserve">Restiamo a Vostra disposizione per eventuali ed ulteriori informazioni che dovessero rendersi necessarie ed attendiamo </w:t>
      </w:r>
      <w:r>
        <w:rPr>
          <w:rFonts w:ascii="Calibri" w:eastAsia="Century Schoolbook" w:hAnsi="Calibri" w:cs="Times New Roman"/>
          <w:color w:val="575F6D"/>
          <w:sz w:val="20"/>
          <w:szCs w:val="20"/>
          <w:lang w:eastAsia="it-IT"/>
        </w:rPr>
        <w:t xml:space="preserve">eventuale </w:t>
      </w:r>
      <w:r w:rsidRPr="00D254C6">
        <w:rPr>
          <w:rFonts w:ascii="Calibri" w:eastAsia="Century Schoolbook" w:hAnsi="Calibri" w:cs="Times New Roman"/>
          <w:color w:val="575F6D"/>
          <w:sz w:val="20"/>
          <w:szCs w:val="20"/>
          <w:lang w:eastAsia="it-IT"/>
        </w:rPr>
        <w:t>formale accettazione della presente da inviarci scannerizzando la presente, firmandola e allegando fotocopia carta identità/patente amministratore/</w:t>
      </w:r>
      <w:proofErr w:type="gramStart"/>
      <w:r w:rsidRPr="00D254C6">
        <w:rPr>
          <w:rFonts w:ascii="Calibri" w:eastAsia="Century Schoolbook" w:hAnsi="Calibri" w:cs="Times New Roman"/>
          <w:color w:val="575F6D"/>
          <w:sz w:val="20"/>
          <w:szCs w:val="20"/>
          <w:lang w:eastAsia="it-IT"/>
        </w:rPr>
        <w:t>titolare  dell’azienda</w:t>
      </w:r>
      <w:proofErr w:type="gramEnd"/>
      <w:r w:rsidRPr="00D254C6">
        <w:rPr>
          <w:rFonts w:ascii="Calibri" w:eastAsia="Century Schoolbook" w:hAnsi="Calibri" w:cs="Times New Roman"/>
          <w:color w:val="575F6D"/>
          <w:sz w:val="20"/>
          <w:szCs w:val="20"/>
          <w:lang w:eastAsia="it-IT"/>
        </w:rPr>
        <w:t xml:space="preserve"> (ove presente) a mezzo e-mail all’indirizzo</w:t>
      </w:r>
      <w:r w:rsidR="00DE0B29">
        <w:rPr>
          <w:rFonts w:ascii="Calibri" w:eastAsia="Century Schoolbook" w:hAnsi="Calibri" w:cs="Times New Roman"/>
          <w:color w:val="575F6D"/>
          <w:sz w:val="20"/>
          <w:szCs w:val="20"/>
          <w:lang w:eastAsia="it-IT"/>
        </w:rPr>
        <w:t xml:space="preserve">: </w:t>
      </w:r>
      <w:hyperlink r:id="rId8" w:history="1">
        <w:r w:rsidR="00DE0B29" w:rsidRPr="003A3C6D">
          <w:rPr>
            <w:rStyle w:val="Collegamentoipertestuale"/>
            <w:rFonts w:ascii="Calibri" w:eastAsia="Century Schoolbook" w:hAnsi="Calibri" w:cs="Times New Roman"/>
            <w:sz w:val="20"/>
            <w:szCs w:val="20"/>
            <w:lang w:eastAsia="it-IT"/>
          </w:rPr>
          <w:t>gfasulo@awanet.it</w:t>
        </w:r>
      </w:hyperlink>
      <w:r w:rsidR="00DE0B29">
        <w:rPr>
          <w:rFonts w:ascii="Calibri" w:eastAsia="Century Schoolbook" w:hAnsi="Calibri" w:cs="Times New Roman"/>
          <w:color w:val="575F6D"/>
          <w:sz w:val="20"/>
          <w:szCs w:val="20"/>
          <w:lang w:eastAsia="it-IT"/>
        </w:rPr>
        <w:t xml:space="preserve"> </w:t>
      </w:r>
    </w:p>
    <w:p w14:paraId="74FDAD67" w14:textId="77777777" w:rsidR="00D254C6" w:rsidRDefault="00D254C6" w:rsidP="00D254C6">
      <w:pPr>
        <w:jc w:val="both"/>
        <w:rPr>
          <w:rFonts w:ascii="Calibri" w:eastAsia="Century Schoolbook" w:hAnsi="Calibri" w:cs="Times New Roman"/>
          <w:color w:val="575F6D"/>
          <w:sz w:val="20"/>
          <w:szCs w:val="20"/>
          <w:lang w:eastAsia="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7"/>
        <w:gridCol w:w="3514"/>
      </w:tblGrid>
      <w:tr w:rsidR="00D254C6" w14:paraId="2AABFC1F" w14:textId="77777777" w:rsidTr="00073385">
        <w:tc>
          <w:tcPr>
            <w:tcW w:w="3585" w:type="dxa"/>
          </w:tcPr>
          <w:p w14:paraId="2ABB9F5B" w14:textId="36F075E5" w:rsidR="00CF4767" w:rsidRDefault="00D254C6" w:rsidP="00D254C6">
            <w:pPr>
              <w:spacing w:after="200" w:line="276" w:lineRule="auto"/>
              <w:rPr>
                <w:rFonts w:ascii="Calibri" w:eastAsia="Century Schoolbook" w:hAnsi="Calibri" w:cs="Times New Roman"/>
                <w:color w:val="575F6D"/>
                <w:sz w:val="20"/>
                <w:szCs w:val="20"/>
                <w:lang w:eastAsia="it-IT"/>
              </w:rPr>
            </w:pPr>
            <w:r w:rsidRPr="00D254C6">
              <w:rPr>
                <w:rFonts w:ascii="Calibri" w:eastAsia="Century Schoolbook" w:hAnsi="Calibri" w:cs="Times New Roman"/>
                <w:color w:val="575F6D"/>
                <w:sz w:val="20"/>
                <w:szCs w:val="20"/>
                <w:lang w:eastAsia="it-IT"/>
              </w:rPr>
              <w:t>I</w:t>
            </w:r>
            <w:r>
              <w:rPr>
                <w:rFonts w:ascii="Calibri" w:eastAsia="Century Schoolbook" w:hAnsi="Calibri" w:cs="Times New Roman"/>
                <w:color w:val="575F6D"/>
                <w:sz w:val="20"/>
                <w:szCs w:val="20"/>
                <w:lang w:eastAsia="it-IT"/>
              </w:rPr>
              <w:t>l</w:t>
            </w:r>
            <w:r w:rsidRPr="00D254C6">
              <w:rPr>
                <w:rFonts w:ascii="Calibri" w:eastAsia="Century Schoolbook" w:hAnsi="Calibri" w:cs="Times New Roman"/>
                <w:color w:val="575F6D"/>
                <w:sz w:val="20"/>
                <w:szCs w:val="20"/>
                <w:lang w:eastAsia="it-IT"/>
              </w:rPr>
              <w:t xml:space="preserve"> Cliente</w:t>
            </w:r>
            <w:r w:rsidR="00CF4767">
              <w:rPr>
                <w:rFonts w:ascii="Calibri" w:eastAsia="Century Schoolbook" w:hAnsi="Calibri" w:cs="Times New Roman"/>
                <w:color w:val="575F6D"/>
                <w:sz w:val="20"/>
                <w:szCs w:val="20"/>
                <w:lang w:eastAsia="it-IT"/>
              </w:rPr>
              <w:t xml:space="preserve"> – CSV BASILICATA</w:t>
            </w:r>
          </w:p>
          <w:p w14:paraId="42F2512A" w14:textId="43A1A173" w:rsidR="00D254C6" w:rsidRDefault="00D254C6" w:rsidP="00D254C6">
            <w:pPr>
              <w:spacing w:after="200" w:line="276" w:lineRule="auto"/>
              <w:rPr>
                <w:rFonts w:ascii="Calibri" w:hAnsi="Calibri"/>
                <w:b/>
              </w:rPr>
            </w:pPr>
            <w:r w:rsidRPr="00D254C6">
              <w:rPr>
                <w:rFonts w:ascii="Calibri" w:eastAsia="Century Schoolbook" w:hAnsi="Calibri" w:cs="Times New Roman"/>
                <w:color w:val="575F6D"/>
                <w:sz w:val="20"/>
                <w:szCs w:val="20"/>
                <w:lang w:eastAsia="it-IT"/>
              </w:rPr>
              <w:t xml:space="preserve"> (timbro e firma)</w:t>
            </w:r>
          </w:p>
        </w:tc>
        <w:tc>
          <w:tcPr>
            <w:tcW w:w="3586" w:type="dxa"/>
          </w:tcPr>
          <w:p w14:paraId="65207EC3" w14:textId="77777777" w:rsidR="00D254C6" w:rsidRPr="00D254C6" w:rsidRDefault="00D254C6" w:rsidP="00764860">
            <w:pPr>
              <w:ind w:firstLine="284"/>
              <w:jc w:val="right"/>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il fornitore: </w:t>
            </w:r>
          </w:p>
        </w:tc>
      </w:tr>
      <w:tr w:rsidR="00D254C6" w14:paraId="443A96E8" w14:textId="77777777" w:rsidTr="00073385">
        <w:tc>
          <w:tcPr>
            <w:tcW w:w="3585" w:type="dxa"/>
          </w:tcPr>
          <w:p w14:paraId="22F3FFB7" w14:textId="77777777" w:rsidR="00D254C6" w:rsidRDefault="00D254C6" w:rsidP="00073385">
            <w:pPr>
              <w:pStyle w:val="Intestazione"/>
              <w:tabs>
                <w:tab w:val="clear" w:pos="4819"/>
                <w:tab w:val="clear" w:pos="9638"/>
              </w:tabs>
              <w:spacing w:line="360" w:lineRule="auto"/>
              <w:rPr>
                <w:rFonts w:ascii="Calibri" w:hAnsi="Calibri"/>
                <w:b/>
              </w:rPr>
            </w:pPr>
          </w:p>
        </w:tc>
        <w:tc>
          <w:tcPr>
            <w:tcW w:w="3586" w:type="dxa"/>
          </w:tcPr>
          <w:p w14:paraId="05A5C9C7" w14:textId="77777777" w:rsidR="00D254C6" w:rsidRDefault="00D254C6" w:rsidP="00073385">
            <w:pPr>
              <w:pStyle w:val="Intestazione"/>
              <w:tabs>
                <w:tab w:val="clear" w:pos="4819"/>
                <w:tab w:val="clear" w:pos="9638"/>
              </w:tabs>
              <w:spacing w:line="360" w:lineRule="auto"/>
              <w:rPr>
                <w:rFonts w:ascii="Calibri" w:hAnsi="Calibri"/>
                <w:b/>
              </w:rPr>
            </w:pPr>
          </w:p>
        </w:tc>
      </w:tr>
    </w:tbl>
    <w:p w14:paraId="16BC244A" w14:textId="77777777" w:rsidR="00D254C6" w:rsidRPr="00D254C6" w:rsidRDefault="00D254C6" w:rsidP="00D254C6">
      <w:pPr>
        <w:jc w:val="both"/>
        <w:rPr>
          <w:rFonts w:ascii="Calibri" w:eastAsia="Century Schoolbook" w:hAnsi="Calibri" w:cs="Times New Roman"/>
          <w:color w:val="575F6D"/>
          <w:sz w:val="20"/>
          <w:szCs w:val="20"/>
          <w:lang w:eastAsia="it-IT"/>
        </w:rPr>
      </w:pPr>
    </w:p>
    <w:p w14:paraId="4AC8F4D6" w14:textId="77777777" w:rsidR="00D254C6" w:rsidRDefault="00D254C6" w:rsidP="00D254C6">
      <w:pPr>
        <w:rPr>
          <w:rFonts w:ascii="Calibri" w:eastAsia="Century Schoolbook" w:hAnsi="Calibri" w:cs="Times New Roman"/>
          <w:color w:val="575F6D"/>
          <w:sz w:val="20"/>
          <w:szCs w:val="20"/>
          <w:lang w:eastAsia="it-IT"/>
        </w:rPr>
      </w:pPr>
    </w:p>
    <w:p w14:paraId="1A659A4C" w14:textId="77777777" w:rsidR="00D254C6" w:rsidRPr="00D254C6" w:rsidRDefault="00D254C6" w:rsidP="00D254C6">
      <w:pPr>
        <w:rPr>
          <w:rFonts w:ascii="Calibri" w:eastAsia="Century Schoolbook" w:hAnsi="Calibri" w:cs="Times New Roman"/>
          <w:color w:val="575F6D"/>
          <w:sz w:val="20"/>
          <w:szCs w:val="20"/>
          <w:lang w:eastAsia="it-IT"/>
        </w:rPr>
      </w:pPr>
    </w:p>
    <w:p w14:paraId="46DD264F" w14:textId="77777777" w:rsidR="00C10292" w:rsidRDefault="00C10292">
      <w:pPr>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br w:type="page"/>
      </w:r>
    </w:p>
    <w:p w14:paraId="2D13703A" w14:textId="77777777" w:rsidR="00C10292" w:rsidRDefault="00C10292" w:rsidP="00C10292">
      <w:pPr>
        <w:spacing w:after="0"/>
        <w:jc w:val="center"/>
        <w:rPr>
          <w:sz w:val="13"/>
          <w:szCs w:val="13"/>
        </w:rPr>
      </w:pPr>
      <w:r>
        <w:rPr>
          <w:b/>
          <w:bCs/>
        </w:rPr>
        <w:lastRenderedPageBreak/>
        <w:t>Condizioni Generali di Contratto</w:t>
      </w:r>
    </w:p>
    <w:p w14:paraId="5DC53E81" w14:textId="77777777" w:rsidR="00C10292" w:rsidRPr="00C10292" w:rsidRDefault="00C10292" w:rsidP="00C10292">
      <w:pPr>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OGGETTO</w:t>
      </w:r>
      <w:r w:rsidRPr="00C10292">
        <w:rPr>
          <w:rFonts w:ascii="Calibri" w:eastAsia="Century Schoolbook" w:hAnsi="Calibri" w:cs="Times New Roman"/>
          <w:color w:val="575F6D"/>
          <w:sz w:val="16"/>
          <w:szCs w:val="16"/>
          <w:lang w:eastAsia="it-IT"/>
        </w:rPr>
        <w:t xml:space="preserve"> - Le presenti condizioni generali disciplinano il rapporto tra </w:t>
      </w:r>
      <w:r>
        <w:rPr>
          <w:rFonts w:ascii="Calibri" w:eastAsia="Century Schoolbook" w:hAnsi="Calibri" w:cs="Times New Roman"/>
          <w:color w:val="575F6D"/>
          <w:sz w:val="16"/>
          <w:szCs w:val="16"/>
          <w:lang w:eastAsia="it-IT"/>
        </w:rPr>
        <w:t>la AWANET di Fasulo Gianpiero</w:t>
      </w:r>
      <w:r w:rsidRPr="00C10292">
        <w:rPr>
          <w:rFonts w:ascii="Calibri" w:eastAsia="Century Schoolbook" w:hAnsi="Calibri" w:cs="Times New Roman"/>
          <w:color w:val="575F6D"/>
          <w:sz w:val="16"/>
          <w:szCs w:val="16"/>
          <w:lang w:eastAsia="it-IT"/>
        </w:rPr>
        <w:t xml:space="preserve"> ed il Cliente committente (di seguito "Cliente”) per la realizzazione e la fornitura di prodotti e servizi di comunicazione, promozione e marketing anche sulla rete Internet, la realizzazione di siti, portali e pagine web, soluzioni di e-commerce, hosting e posta elettronica, realizzazione e sviluppo di software e programmi applicativi, consulenza sistemistica (di seguito "Servizi").</w:t>
      </w:r>
    </w:p>
    <w:p w14:paraId="72FBC81B"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PROPOSTA IRREVOCABILE</w:t>
      </w:r>
      <w:r w:rsidRPr="00C10292">
        <w:rPr>
          <w:rFonts w:ascii="Calibri" w:eastAsia="Century Schoolbook" w:hAnsi="Calibri" w:cs="Times New Roman"/>
          <w:color w:val="575F6D"/>
          <w:sz w:val="16"/>
          <w:szCs w:val="16"/>
          <w:lang w:eastAsia="it-IT"/>
        </w:rPr>
        <w:t xml:space="preserve"> – La presente proposta da parte del Cliente </w:t>
      </w:r>
      <w:proofErr w:type="spellStart"/>
      <w:proofErr w:type="gramStart"/>
      <w:r w:rsidRPr="00C10292">
        <w:rPr>
          <w:rFonts w:ascii="Calibri" w:eastAsia="Century Schoolbook" w:hAnsi="Calibri" w:cs="Times New Roman"/>
          <w:color w:val="575F6D"/>
          <w:sz w:val="16"/>
          <w:szCs w:val="16"/>
          <w:lang w:eastAsia="it-IT"/>
        </w:rPr>
        <w:t>é</w:t>
      </w:r>
      <w:proofErr w:type="spellEnd"/>
      <w:proofErr w:type="gramEnd"/>
      <w:r w:rsidRPr="00C10292">
        <w:rPr>
          <w:rFonts w:ascii="Calibri" w:eastAsia="Century Schoolbook" w:hAnsi="Calibri" w:cs="Times New Roman"/>
          <w:color w:val="575F6D"/>
          <w:sz w:val="16"/>
          <w:szCs w:val="16"/>
          <w:lang w:eastAsia="it-IT"/>
        </w:rPr>
        <w:t xml:space="preserve"> ferma ed irrevocabile x 60 giorni dalla ricezione da parte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che potrà accettarla o rifiutarla. Ove quest’ultima ritenga di accettarla, essa potrà a sua scelta o darvi diretta esecuzione, ovvero darne comunicazione esplicita alla Cliente stessa.</w:t>
      </w:r>
    </w:p>
    <w:p w14:paraId="4038AD91"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SPECIFICHE TECNICHE</w:t>
      </w:r>
      <w:r w:rsidRPr="00C10292">
        <w:rPr>
          <w:rFonts w:ascii="Calibri" w:eastAsia="Century Schoolbook" w:hAnsi="Calibri" w:cs="Times New Roman"/>
          <w:color w:val="575F6D"/>
          <w:sz w:val="16"/>
          <w:szCs w:val="16"/>
          <w:lang w:eastAsia="it-IT"/>
        </w:rPr>
        <w:t xml:space="preserve"> – Alla presente proposta possono essere collegate (se indicato nel frontespizio) specifiche tecniche particolari, che regolano i dettagli dei servizi e/o prodotti richiesti: in tal caso, queste debbono considerarsi parte integrante del contratto e prevalgono sulle condizioni generali, qualora in contrasto con esse.</w:t>
      </w:r>
    </w:p>
    <w:p w14:paraId="596773F5"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CONSEGNA MATERIALE</w:t>
      </w:r>
      <w:r w:rsidRPr="00C10292">
        <w:rPr>
          <w:rFonts w:ascii="Calibri" w:eastAsia="Century Schoolbook" w:hAnsi="Calibri" w:cs="Times New Roman"/>
          <w:color w:val="575F6D"/>
          <w:sz w:val="16"/>
          <w:szCs w:val="16"/>
          <w:lang w:eastAsia="it-IT"/>
        </w:rPr>
        <w:t xml:space="preserve"> –Il Cliente s'impegna a fornire tutto il materiale e le informazioni richiesti non oltre 20 giorni lavorativi dall’accettazione del presente ordine da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ovvero nel diverso termine indicato nelle specifiche tecniche. Qualora i Servizi non possano essere forniti per mancata/inadeguata consegna di quanto sopra nel termine anzidetto, il Cliente sarà comunque tenuto al pagamento integrale </w:t>
      </w:r>
      <w:proofErr w:type="gramStart"/>
      <w:r w:rsidRPr="00C10292">
        <w:rPr>
          <w:rFonts w:ascii="Calibri" w:eastAsia="Century Schoolbook" w:hAnsi="Calibri" w:cs="Times New Roman"/>
          <w:color w:val="575F6D"/>
          <w:sz w:val="16"/>
          <w:szCs w:val="16"/>
          <w:lang w:eastAsia="it-IT"/>
        </w:rPr>
        <w:t>dei corrispettivo</w:t>
      </w:r>
      <w:proofErr w:type="gramEnd"/>
      <w:r w:rsidRPr="00C10292">
        <w:rPr>
          <w:rFonts w:ascii="Calibri" w:eastAsia="Century Schoolbook" w:hAnsi="Calibri" w:cs="Times New Roman"/>
          <w:color w:val="575F6D"/>
          <w:sz w:val="16"/>
          <w:szCs w:val="16"/>
          <w:lang w:eastAsia="it-IT"/>
        </w:rPr>
        <w:t xml:space="preserve"> pattuito, nei termini stabiliti.</w:t>
      </w:r>
    </w:p>
    <w:p w14:paraId="70D86780"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RISERVA DI PROPRIETA’</w:t>
      </w:r>
      <w:r w:rsidRPr="00C10292">
        <w:rPr>
          <w:rFonts w:ascii="Calibri" w:eastAsia="Century Schoolbook" w:hAnsi="Calibri" w:cs="Times New Roman"/>
          <w:color w:val="575F6D"/>
          <w:sz w:val="16"/>
          <w:szCs w:val="16"/>
          <w:lang w:eastAsia="it-IT"/>
        </w:rPr>
        <w:t xml:space="preserve"> – L’acquisto dei Servizi di cui alla presente proposta (se accettata dalla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ove tra le sue condizioni sia previsto il pagamento rateale del prezzo, si intende con riserva di proprietà dei Servizi stessi a favore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sino all'integrale pagamento del prezzo e spese accessorie da parte del Cliente, ex art. 1523 Cod. </w:t>
      </w:r>
      <w:proofErr w:type="spellStart"/>
      <w:r w:rsidRPr="00C10292">
        <w:rPr>
          <w:rFonts w:ascii="Calibri" w:eastAsia="Century Schoolbook" w:hAnsi="Calibri" w:cs="Times New Roman"/>
          <w:color w:val="575F6D"/>
          <w:sz w:val="16"/>
          <w:szCs w:val="16"/>
          <w:lang w:eastAsia="it-IT"/>
        </w:rPr>
        <w:t>Civ</w:t>
      </w:r>
      <w:proofErr w:type="spellEnd"/>
      <w:r w:rsidRPr="00C10292">
        <w:rPr>
          <w:rFonts w:ascii="Calibri" w:eastAsia="Century Schoolbook" w:hAnsi="Calibri" w:cs="Times New Roman"/>
          <w:color w:val="575F6D"/>
          <w:sz w:val="16"/>
          <w:szCs w:val="16"/>
          <w:lang w:eastAsia="it-IT"/>
        </w:rPr>
        <w:t xml:space="preserve">. (e ciò anche nel caso che a copertura del prezzo il Cliente rilasci obbligazioni cambiarie e che su queste siano intervenute rinnovazioni totali o parziali, </w:t>
      </w:r>
      <w:proofErr w:type="gramStart"/>
      <w:r w:rsidRPr="00C10292">
        <w:rPr>
          <w:rFonts w:ascii="Calibri" w:eastAsia="Century Schoolbook" w:hAnsi="Calibri" w:cs="Times New Roman"/>
          <w:color w:val="575F6D"/>
          <w:sz w:val="16"/>
          <w:szCs w:val="16"/>
          <w:lang w:eastAsia="it-IT"/>
        </w:rPr>
        <w:t>all’uopo</w:t>
      </w:r>
      <w:proofErr w:type="gramEnd"/>
      <w:r w:rsidRPr="00C10292">
        <w:rPr>
          <w:rFonts w:ascii="Calibri" w:eastAsia="Century Schoolbook" w:hAnsi="Calibri" w:cs="Times New Roman"/>
          <w:color w:val="575F6D"/>
          <w:sz w:val="16"/>
          <w:szCs w:val="16"/>
          <w:lang w:eastAsia="it-IT"/>
        </w:rPr>
        <w:t xml:space="preserve"> precisandosi che vaglia cambiari, tratte ed altri effetti di commercio eventualmente dalla stessa rimessi a favore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non costituiranno pagamenti, se non al momento dell’avvenuto buon fine degli stessi, sino all'integrale pagamento del prezzo e spese accessorie). Lo stesso dicasi per i diritti di utilizzazione dei servizi, che si trasferiranno al Cliente solo al momento del pagamento integrale del prezzo dovuto.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resta comunque titolare di ogni diritto d’autore in relazione ai Servizi realizzati e forniti/erogati al Cliente, il quale non potrà copiare né alienare né noleggiare, comodare o comunque cedere o dare in uso, né dare in pegno o comunque disporre dei Servizi di cui sopra, né trasferirli altrove. Il Cliente non potrà poi lasciarli sequestrare o pignorare senza dichiarare la titolarità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(dando immediato avviso scritto a quest'ultima).</w:t>
      </w:r>
    </w:p>
    <w:p w14:paraId="3907901D"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color w:val="575F6D"/>
          <w:sz w:val="16"/>
          <w:szCs w:val="16"/>
          <w:lang w:eastAsia="it-IT"/>
        </w:rPr>
        <w:t xml:space="preserve">Decadenza beneficio del termine – Il ritardo o la mancanza di pagamento anche di una sola rata del prezzo farà decadere automaticamente il Cliente dal beneficio del termine rateale, con diritto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d'agire immediatamente per l'intero saldo residuo in un'unica soluzione e fermo ogni altro riferimento e/o conseguenza di legge.</w:t>
      </w:r>
    </w:p>
    <w:p w14:paraId="723070B0"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GARANZIE DEL CLIENTE</w:t>
      </w:r>
      <w:r w:rsidRPr="00C10292">
        <w:rPr>
          <w:rFonts w:ascii="Calibri" w:eastAsia="Century Schoolbook" w:hAnsi="Calibri" w:cs="Times New Roman"/>
          <w:color w:val="575F6D"/>
          <w:sz w:val="16"/>
          <w:szCs w:val="16"/>
          <w:lang w:eastAsia="it-IT"/>
        </w:rPr>
        <w:t xml:space="preserve"> – Il Cliente dichiara e garantisce: (i) di essere titolare di ogni diritto sul materiale dallo stesso fornito (marchi, testi, immagini, messaggi pubblicitari, ecc.) e che questo potrà quindi essere utilizzato da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per l'erogazione dei Servizi; (ii) che il suddetto materiale risponde pienamente alle norme attinenti la comunicazione commerciale, con riferimento alla normativa esistente I.A.P. (Istituto Autodisciplina Pubblicitaria) e a qualsiasi altra norma specifica in materia di comunicazione commerciale; (iii) che il suddetto materiale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lecito e che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o che sarà, al momento dell'attivazione dei Servizi, debitamente autorizzato ai sensi di legge, che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prodotto nel pieno rispetto di ogni prescrizione di legge, regolamenti e, in generale, della normativa di ordine pubblico, ivi inclusa, in via meramente esemplificativa, la normativa in materia di giochi, concorsi a premi, etc.; (iv) che il suddetto materiale non lede né lederà, al momento della sua diffusione, diritti di terzi: tra i quali concorrenti, mercato ed utenti.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si riserva comunque il diritto di rifiutare la pubblicazione/diffusione di contenuti, testi, immagini e messaggi pubblicitari che ritenga possano risultare lesivi della concorrenza, del mercato o comunque dei diritti propri o di terzi; (v) che i contenuti eventualmente immessi dal Cliente (o da terzi su sua autorizzazione) sono di sua esclusiva responsabilità; (vi) che le password e comunque tutte le credenziali di autenticazione comunicate al Cliente sono personali, vanno custodite con la massima diligenza e comunque non devono cedute né anche solo mostrate ad alcuno, per nessun motivo.</w:t>
      </w:r>
    </w:p>
    <w:p w14:paraId="47600D11"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CONCORRENZA</w:t>
      </w:r>
      <w:r w:rsidRPr="00C10292">
        <w:rPr>
          <w:rFonts w:ascii="Calibri" w:eastAsia="Century Schoolbook" w:hAnsi="Calibri" w:cs="Times New Roman"/>
          <w:color w:val="575F6D"/>
          <w:sz w:val="16"/>
          <w:szCs w:val="16"/>
          <w:lang w:eastAsia="it-IT"/>
        </w:rPr>
        <w:t xml:space="preserve"> – Il Cliente dichiara di sapere che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potrà svolgere attività concorrenziale o potenzialmente concorrenziale. Il presente contratto non attribuisce al Cliente alcun diritto di esclusiva.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ed i singoli editori utilizzati per la pianificazione pubblicitaria, potranno esporre pubblicità di aziende concorrenti rispetto al Cliente (compresa </w:t>
      </w:r>
      <w:r>
        <w:rPr>
          <w:rFonts w:ascii="Calibri" w:eastAsia="Century Schoolbook" w:hAnsi="Calibri" w:cs="Times New Roman"/>
          <w:color w:val="575F6D"/>
          <w:sz w:val="16"/>
          <w:szCs w:val="16"/>
          <w:lang w:eastAsia="it-IT"/>
        </w:rPr>
        <w:t xml:space="preserve">AWANET di Fasulo </w:t>
      </w:r>
      <w:r>
        <w:rPr>
          <w:rFonts w:ascii="Calibri" w:eastAsia="Century Schoolbook" w:hAnsi="Calibri" w:cs="Times New Roman"/>
          <w:color w:val="575F6D"/>
          <w:sz w:val="16"/>
          <w:szCs w:val="16"/>
          <w:lang w:eastAsia="it-IT"/>
        </w:rPr>
        <w:lastRenderedPageBreak/>
        <w:t>Gianpiero</w:t>
      </w:r>
      <w:r w:rsidRPr="00C10292">
        <w:rPr>
          <w:rFonts w:ascii="Calibri" w:eastAsia="Century Schoolbook" w:hAnsi="Calibri" w:cs="Times New Roman"/>
          <w:color w:val="575F6D"/>
          <w:sz w:val="16"/>
          <w:szCs w:val="16"/>
          <w:lang w:eastAsia="it-IT"/>
        </w:rPr>
        <w:t>), il quale non ha esclusiva di specifici spazi né di una particolare posizione se non convenuto specificatamente.</w:t>
      </w:r>
    </w:p>
    <w:p w14:paraId="4AE22C34"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CREDITS</w:t>
      </w:r>
      <w:r w:rsidRPr="00C10292">
        <w:rPr>
          <w:rFonts w:ascii="Calibri" w:eastAsia="Century Schoolbook" w:hAnsi="Calibri" w:cs="Times New Roman"/>
          <w:color w:val="575F6D"/>
          <w:sz w:val="16"/>
          <w:szCs w:val="16"/>
          <w:lang w:eastAsia="it-IT"/>
        </w:rPr>
        <w:t xml:space="preserve"> – La fornitura riporterà anche i credits con link a </w:t>
      </w:r>
      <w:hyperlink r:id="rId9" w:history="1">
        <w:r w:rsidRPr="006F1DF8">
          <w:rPr>
            <w:rStyle w:val="Collegamentoipertestuale"/>
            <w:rFonts w:ascii="Calibri" w:eastAsia="Century Schoolbook" w:hAnsi="Calibri" w:cs="Times New Roman"/>
            <w:sz w:val="16"/>
            <w:szCs w:val="16"/>
            <w:lang w:eastAsia="it-IT"/>
          </w:rPr>
          <w:t>www.gfasulo.it</w:t>
        </w:r>
      </w:hyperlink>
      <w:r w:rsidRPr="00C10292">
        <w:rPr>
          <w:rFonts w:ascii="Calibri" w:eastAsia="Century Schoolbook" w:hAnsi="Calibri" w:cs="Times New Roman"/>
          <w:color w:val="575F6D"/>
          <w:sz w:val="16"/>
          <w:szCs w:val="16"/>
          <w:lang w:eastAsia="it-IT"/>
        </w:rPr>
        <w:t>.</w:t>
      </w:r>
    </w:p>
    <w:p w14:paraId="61C6975D"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INCEDIBILITA’ E TITOLARITA’ DEI DIRITTI</w:t>
      </w:r>
      <w:r w:rsidRPr="00C10292">
        <w:rPr>
          <w:rFonts w:ascii="Calibri" w:eastAsia="Century Schoolbook" w:hAnsi="Calibri" w:cs="Times New Roman"/>
          <w:color w:val="575F6D"/>
          <w:sz w:val="16"/>
          <w:szCs w:val="16"/>
          <w:lang w:eastAsia="it-IT"/>
        </w:rPr>
        <w:t xml:space="preserve"> – Il Cliente non potrà cedere a terzi i Servizi (e comunque ogni tipo di opera) realizzata e/o comunque fornita da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salva previa specifica autorizzazione </w:t>
      </w:r>
      <w:proofErr w:type="gramStart"/>
      <w:r w:rsidRPr="00C10292">
        <w:rPr>
          <w:rFonts w:ascii="Calibri" w:eastAsia="Century Schoolbook" w:hAnsi="Calibri" w:cs="Times New Roman"/>
          <w:color w:val="575F6D"/>
          <w:sz w:val="16"/>
          <w:szCs w:val="16"/>
          <w:lang w:eastAsia="it-IT"/>
        </w:rPr>
        <w:t>delle stessa</w:t>
      </w:r>
      <w:proofErr w:type="gramEnd"/>
      <w:r w:rsidRPr="00C10292">
        <w:rPr>
          <w:rFonts w:ascii="Calibri" w:eastAsia="Century Schoolbook" w:hAnsi="Calibri" w:cs="Times New Roman"/>
          <w:color w:val="575F6D"/>
          <w:sz w:val="16"/>
          <w:szCs w:val="16"/>
          <w:lang w:eastAsia="it-IT"/>
        </w:rPr>
        <w:t xml:space="preserve">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Il Cliente sarà comunque responsabile dei contenuti e delle attività comunque svolte da terzi in relazione all'utilizzo di tali prodotti/servizi. Il Cliente riconosce che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titolare di tutti i diritti d’autore (economici e morali) sui Servizi forniti.</w:t>
      </w:r>
    </w:p>
    <w:p w14:paraId="1AA9A7C6"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DOMAIN NAMES E MARCHI</w:t>
      </w:r>
      <w:r w:rsidRPr="00C10292">
        <w:rPr>
          <w:rFonts w:ascii="Calibri" w:eastAsia="Century Schoolbook" w:hAnsi="Calibri" w:cs="Times New Roman"/>
          <w:color w:val="575F6D"/>
          <w:sz w:val="16"/>
          <w:szCs w:val="16"/>
          <w:lang w:eastAsia="it-IT"/>
        </w:rPr>
        <w:t xml:space="preserve"> – Qualora il Servizio comprenda anche il posizionamento sui motori di ricerca,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autorizzata dal Cliente, per la fornitura o l’erogazione dei Servizi, ad attivare a suo nome e/o utilizzare: nomi a dominio di cui sia titolare il Cliente, nuovi nomi a dominio di secondo o terzo livello intestati 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creazione di contenuti riguardanti il Cliente o il suo settore di attività da inserire in pagine web dei siti web del Cliente o in altri siti web o directory, contenuti di cui il Cliente si assume tutta la responsabilità. Il Cliente autorizza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ad utilizzare il brand dell’azienda e i suoi marchi anche all’interno di pagine html, nomi a dominio e files.</w:t>
      </w:r>
    </w:p>
    <w:p w14:paraId="79961A5D"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COMUNICAZIONI</w:t>
      </w:r>
      <w:r w:rsidRPr="00C10292">
        <w:rPr>
          <w:rFonts w:ascii="Calibri" w:eastAsia="Century Schoolbook" w:hAnsi="Calibri" w:cs="Times New Roman"/>
          <w:color w:val="575F6D"/>
          <w:sz w:val="16"/>
          <w:szCs w:val="16"/>
          <w:lang w:eastAsia="it-IT"/>
        </w:rPr>
        <w:t xml:space="preserve"> – Vengono definiti come validi strumenti di comunicazione tra le parti aventi valore legale di forma scritta anche il telefax e la posta elettronica (ancorché non certificata): </w:t>
      </w:r>
      <w:proofErr w:type="gramStart"/>
      <w:r w:rsidRPr="00C10292">
        <w:rPr>
          <w:rFonts w:ascii="Calibri" w:eastAsia="Century Schoolbook" w:hAnsi="Calibri" w:cs="Times New Roman"/>
          <w:color w:val="575F6D"/>
          <w:sz w:val="16"/>
          <w:szCs w:val="16"/>
          <w:lang w:eastAsia="it-IT"/>
        </w:rPr>
        <w:t>all’uopo</w:t>
      </w:r>
      <w:proofErr w:type="gramEnd"/>
      <w:r w:rsidRPr="00C10292">
        <w:rPr>
          <w:rFonts w:ascii="Calibri" w:eastAsia="Century Schoolbook" w:hAnsi="Calibri" w:cs="Times New Roman"/>
          <w:color w:val="575F6D"/>
          <w:sz w:val="16"/>
          <w:szCs w:val="16"/>
          <w:lang w:eastAsia="it-IT"/>
        </w:rPr>
        <w:t xml:space="preserve">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specifica che il proprio indirizzo </w:t>
      </w:r>
      <w:proofErr w:type="gramStart"/>
      <w:r w:rsidRPr="00C10292">
        <w:rPr>
          <w:rFonts w:ascii="Calibri" w:eastAsia="Century Schoolbook" w:hAnsi="Calibri" w:cs="Times New Roman"/>
          <w:color w:val="575F6D"/>
          <w:sz w:val="16"/>
          <w:szCs w:val="16"/>
          <w:lang w:eastAsia="it-IT"/>
        </w:rPr>
        <w:t>email</w:t>
      </w:r>
      <w:proofErr w:type="gramEnd"/>
      <w:r w:rsidRPr="00C10292">
        <w:rPr>
          <w:rFonts w:ascii="Calibri" w:eastAsia="Century Schoolbook" w:hAnsi="Calibri" w:cs="Times New Roman"/>
          <w:color w:val="575F6D"/>
          <w:sz w:val="16"/>
          <w:szCs w:val="16"/>
          <w:lang w:eastAsia="it-IT"/>
        </w:rPr>
        <w:t xml:space="preserve">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quello indicato nel frontespizio ed il Cliente specifica che il proprio indirizzo email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quello che andrà a sua volta ad indicare nel frontespizio stesso.</w:t>
      </w:r>
    </w:p>
    <w:p w14:paraId="0E7E4DE9"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RESTITUZIONE MATERIALE</w:t>
      </w:r>
      <w:r w:rsidRPr="00C10292">
        <w:rPr>
          <w:rFonts w:ascii="Calibri" w:eastAsia="Century Schoolbook" w:hAnsi="Calibri" w:cs="Times New Roman"/>
          <w:color w:val="575F6D"/>
          <w:sz w:val="16"/>
          <w:szCs w:val="16"/>
          <w:lang w:eastAsia="it-IT"/>
        </w:rPr>
        <w:t xml:space="preserve"> – Qualora il Servizio comprenda anche il posizionamento sui motori di </w:t>
      </w:r>
      <w:proofErr w:type="gramStart"/>
      <w:r w:rsidRPr="00C10292">
        <w:rPr>
          <w:rFonts w:ascii="Calibri" w:eastAsia="Century Schoolbook" w:hAnsi="Calibri" w:cs="Times New Roman"/>
          <w:color w:val="575F6D"/>
          <w:sz w:val="16"/>
          <w:szCs w:val="16"/>
          <w:lang w:eastAsia="it-IT"/>
        </w:rPr>
        <w:t>ricerca,  al</w:t>
      </w:r>
      <w:proofErr w:type="gramEnd"/>
      <w:r w:rsidRPr="00C10292">
        <w:rPr>
          <w:rFonts w:ascii="Calibri" w:eastAsia="Century Schoolbook" w:hAnsi="Calibri" w:cs="Times New Roman"/>
          <w:color w:val="575F6D"/>
          <w:sz w:val="16"/>
          <w:szCs w:val="16"/>
          <w:lang w:eastAsia="it-IT"/>
        </w:rPr>
        <w:t xml:space="preserve"> termine del rapporto il Cliente si impegna a restituire 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tutto il materiale eventualmente fornitogli ed a cancellare o comunque distruggere tutti i files che gli siano stati forniti dalla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per l’attività concordata.</w:t>
      </w:r>
    </w:p>
    <w:p w14:paraId="1E7F9B52"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CLAUSOLA RISOLUTIVA ESPRESSA</w:t>
      </w:r>
      <w:r w:rsidRPr="00C10292">
        <w:rPr>
          <w:rFonts w:ascii="Calibri" w:eastAsia="Century Schoolbook" w:hAnsi="Calibri" w:cs="Times New Roman"/>
          <w:color w:val="575F6D"/>
          <w:sz w:val="16"/>
          <w:szCs w:val="16"/>
          <w:lang w:eastAsia="it-IT"/>
        </w:rPr>
        <w:t xml:space="preserve"> – Del pari, in caso di ritardo di pagamento di oltre 30 gg dalla data prevista dalla fattura, o di mancato di pagamento anche di una sola rata del prezzo, ovvero di violazione anche d'uno solo degli obblighi di cui ai punti 4, 7, 10 e </w:t>
      </w:r>
      <w:proofErr w:type="gramStart"/>
      <w:r w:rsidRPr="00C10292">
        <w:rPr>
          <w:rFonts w:ascii="Calibri" w:eastAsia="Century Schoolbook" w:hAnsi="Calibri" w:cs="Times New Roman"/>
          <w:color w:val="575F6D"/>
          <w:sz w:val="16"/>
          <w:szCs w:val="16"/>
          <w:lang w:eastAsia="it-IT"/>
        </w:rPr>
        <w:t>11  di</w:t>
      </w:r>
      <w:proofErr w:type="gramEnd"/>
      <w:r w:rsidRPr="00C10292">
        <w:rPr>
          <w:rFonts w:ascii="Calibri" w:eastAsia="Century Schoolbook" w:hAnsi="Calibri" w:cs="Times New Roman"/>
          <w:color w:val="575F6D"/>
          <w:sz w:val="16"/>
          <w:szCs w:val="16"/>
          <w:lang w:eastAsia="it-IT"/>
        </w:rPr>
        <w:t xml:space="preserve"> cui alla presente proposta contrattuale da parte del Cliente, comporterà il diritto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(a sua esclusiva scelta) di ritenere senz'altro risolto il contratto ex art. 1456 c.c., con immediata restituzione da parte del Cliente di tutti i Servizi e l’interruzione della fornitura e/o dell’erogazione degli stesso, restando in tal caso le rate o parti di prezzo eventualmente già pagate acquisite in via definitiva da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a titolo d'indennità convenzionale del godimento intercorso e compenso per il deperimento/deprezzamento dei Servizi, del lavoro svolto, nonché delle spese sostenute ed occorrenti per il ritorno degli stessi, salvi i maggiori danni.</w:t>
      </w:r>
    </w:p>
    <w:p w14:paraId="20764AB2"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RIFIUTO</w:t>
      </w:r>
      <w:r w:rsidRPr="00C10292">
        <w:rPr>
          <w:rFonts w:ascii="Calibri" w:eastAsia="Century Schoolbook" w:hAnsi="Calibri" w:cs="Times New Roman"/>
          <w:color w:val="575F6D"/>
          <w:sz w:val="16"/>
          <w:szCs w:val="16"/>
          <w:lang w:eastAsia="it-IT"/>
        </w:rPr>
        <w:t xml:space="preserve"> – In caso di eventuale rifiuto della presente proposta da parte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alla proponente ditta Cliente verrà restituito soltanto quanto eventualmente conferito a titolo di acconto. Nessun indennizzo o compenso spetterà a detta proponente in tale eventualità, quale che sia il tempo intercorso tra la presente e la comunicazione del suo rifiuto.</w:t>
      </w:r>
    </w:p>
    <w:p w14:paraId="751C4117"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EVASIONE PROPOSTA</w:t>
      </w:r>
      <w:r w:rsidRPr="00C10292">
        <w:rPr>
          <w:rFonts w:ascii="Calibri" w:eastAsia="Century Schoolbook" w:hAnsi="Calibri" w:cs="Times New Roman"/>
          <w:color w:val="575F6D"/>
          <w:sz w:val="16"/>
          <w:szCs w:val="16"/>
          <w:lang w:eastAsia="it-IT"/>
        </w:rPr>
        <w:t xml:space="preserve"> – L’evasione della proposta che sia stata accettata dalla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seguirà nel tempo consentito dalle condizioni di produzione e dalla disponibilità (anche di terzi fornitori e/o partners). Eventuali termini di consegna segnati sulla presente hanno valore unicamente indicativo.</w:t>
      </w:r>
    </w:p>
    <w:p w14:paraId="57F9F28F"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PAGAMENTI</w:t>
      </w:r>
      <w:r w:rsidRPr="00C10292">
        <w:rPr>
          <w:rFonts w:ascii="Calibri" w:eastAsia="Century Schoolbook" w:hAnsi="Calibri" w:cs="Times New Roman"/>
          <w:color w:val="575F6D"/>
          <w:sz w:val="16"/>
          <w:szCs w:val="16"/>
          <w:lang w:eastAsia="it-IT"/>
        </w:rPr>
        <w:t xml:space="preserve"> – Salvi diversi espressi accordi, tutti i pagamenti qui previsti dovranno essere effettuati alla sede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di </w:t>
      </w:r>
      <w:r>
        <w:rPr>
          <w:rFonts w:ascii="Calibri" w:eastAsia="Century Schoolbook" w:hAnsi="Calibri" w:cs="Times New Roman"/>
          <w:color w:val="575F6D"/>
          <w:sz w:val="16"/>
          <w:szCs w:val="16"/>
          <w:lang w:eastAsia="it-IT"/>
        </w:rPr>
        <w:t>Potenza</w:t>
      </w:r>
      <w:r w:rsidRPr="00C10292">
        <w:rPr>
          <w:rFonts w:ascii="Calibri" w:eastAsia="Century Schoolbook" w:hAnsi="Calibri" w:cs="Times New Roman"/>
          <w:color w:val="575F6D"/>
          <w:sz w:val="16"/>
          <w:szCs w:val="16"/>
          <w:lang w:eastAsia="it-IT"/>
        </w:rPr>
        <w:t xml:space="preserve"> (</w:t>
      </w:r>
      <w:r>
        <w:rPr>
          <w:rFonts w:ascii="Calibri" w:eastAsia="Century Schoolbook" w:hAnsi="Calibri" w:cs="Times New Roman"/>
          <w:color w:val="575F6D"/>
          <w:sz w:val="16"/>
          <w:szCs w:val="16"/>
          <w:lang w:eastAsia="it-IT"/>
        </w:rPr>
        <w:t>85100</w:t>
      </w:r>
      <w:r w:rsidRPr="00C10292">
        <w:rPr>
          <w:rFonts w:ascii="Calibri" w:eastAsia="Century Schoolbook" w:hAnsi="Calibri" w:cs="Times New Roman"/>
          <w:color w:val="575F6D"/>
          <w:sz w:val="16"/>
          <w:szCs w:val="16"/>
          <w:lang w:eastAsia="it-IT"/>
        </w:rPr>
        <w:t xml:space="preserve"> – </w:t>
      </w:r>
      <w:r>
        <w:rPr>
          <w:rFonts w:ascii="Calibri" w:eastAsia="Century Schoolbook" w:hAnsi="Calibri" w:cs="Times New Roman"/>
          <w:color w:val="575F6D"/>
          <w:sz w:val="16"/>
          <w:szCs w:val="16"/>
          <w:lang w:eastAsia="it-IT"/>
        </w:rPr>
        <w:t>PZ</w:t>
      </w:r>
      <w:r w:rsidRPr="00C10292">
        <w:rPr>
          <w:rFonts w:ascii="Calibri" w:eastAsia="Century Schoolbook" w:hAnsi="Calibri" w:cs="Times New Roman"/>
          <w:color w:val="575F6D"/>
          <w:sz w:val="16"/>
          <w:szCs w:val="16"/>
          <w:lang w:eastAsia="it-IT"/>
        </w:rPr>
        <w:t xml:space="preserve">), </w:t>
      </w:r>
      <w:proofErr w:type="gramStart"/>
      <w:r>
        <w:rPr>
          <w:rFonts w:ascii="Calibri" w:eastAsia="Century Schoolbook" w:hAnsi="Calibri" w:cs="Times New Roman"/>
          <w:color w:val="575F6D"/>
          <w:sz w:val="16"/>
          <w:szCs w:val="16"/>
          <w:lang w:eastAsia="it-IT"/>
        </w:rPr>
        <w:t>L.go</w:t>
      </w:r>
      <w:proofErr w:type="gramEnd"/>
      <w:r>
        <w:rPr>
          <w:rFonts w:ascii="Calibri" w:eastAsia="Century Schoolbook" w:hAnsi="Calibri" w:cs="Times New Roman"/>
          <w:color w:val="575F6D"/>
          <w:sz w:val="16"/>
          <w:szCs w:val="16"/>
          <w:lang w:eastAsia="it-IT"/>
        </w:rPr>
        <w:t xml:space="preserve"> S. Famiglia di Nazareth</w:t>
      </w:r>
      <w:r w:rsidRPr="00C10292">
        <w:rPr>
          <w:rFonts w:ascii="Calibri" w:eastAsia="Century Schoolbook" w:hAnsi="Calibri" w:cs="Times New Roman"/>
          <w:color w:val="575F6D"/>
          <w:sz w:val="16"/>
          <w:szCs w:val="16"/>
          <w:lang w:eastAsia="it-IT"/>
        </w:rPr>
        <w:t xml:space="preserve">, alle modalità precisate nella fattura o nel frontespizio della presente proposta. Eventuali pagamenti effettuati (previo accordo) per posta si intendono effettuati a rischio del Cliente in caso di smarrimento o sottrazione della rimessa. Il termine convenuto per il pagamento decorrerà indipendentemente dal collaudo e/o dall’effettivo ritiro del prodotto/servizio da parte del Cliente, se messogli a disposizione presso la sede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ovvero telematicamente. Sono a carico del Cliente le spese di eventuali supporti informatici, imballo, IVA, trasporto, interessi e spese di incasso. In caso di ritardi sui pagamenti,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si riserva il diritto di sospendere i Servizi finché si protragga il ritardo, salvo il diritto di avvalersi della clausola risolutiva espressa. Saranno inoltre addebitati al Cliente tutti i costi (comprese spese bancarie, postali, legali, ecc.) sostenuti per la gestione del credito.</w:t>
      </w:r>
    </w:p>
    <w:p w14:paraId="2ADB44AC"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INTERESSI</w:t>
      </w:r>
      <w:r w:rsidRPr="00C10292">
        <w:rPr>
          <w:rFonts w:ascii="Calibri" w:eastAsia="Century Schoolbook" w:hAnsi="Calibri" w:cs="Times New Roman"/>
          <w:color w:val="575F6D"/>
          <w:sz w:val="16"/>
          <w:szCs w:val="16"/>
          <w:lang w:eastAsia="it-IT"/>
        </w:rPr>
        <w:t xml:space="preserve"> – Su tutti gli importi dovuti alla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non pagati nei termini e con le modalità stabilite, decorreranno gli interessi previsti dal </w:t>
      </w:r>
      <w:proofErr w:type="spellStart"/>
      <w:r w:rsidRPr="00C10292">
        <w:rPr>
          <w:rFonts w:ascii="Calibri" w:eastAsia="Century Schoolbook" w:hAnsi="Calibri" w:cs="Times New Roman"/>
          <w:color w:val="575F6D"/>
          <w:sz w:val="16"/>
          <w:szCs w:val="16"/>
          <w:lang w:eastAsia="it-IT"/>
        </w:rPr>
        <w:t>D.Lgs.</w:t>
      </w:r>
      <w:proofErr w:type="spellEnd"/>
      <w:r w:rsidRPr="00C10292">
        <w:rPr>
          <w:rFonts w:ascii="Calibri" w:eastAsia="Century Schoolbook" w:hAnsi="Calibri" w:cs="Times New Roman"/>
          <w:color w:val="575F6D"/>
          <w:sz w:val="16"/>
          <w:szCs w:val="16"/>
          <w:lang w:eastAsia="it-IT"/>
        </w:rPr>
        <w:t xml:space="preserve"> 231/02, fermo ogni altro rimedio di legge e di contratto in ragione dell'inadempienza.</w:t>
      </w:r>
    </w:p>
    <w:p w14:paraId="38E64377"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lastRenderedPageBreak/>
        <w:t>CONSEGNA</w:t>
      </w:r>
      <w:r w:rsidRPr="00C10292">
        <w:rPr>
          <w:rFonts w:ascii="Calibri" w:eastAsia="Century Schoolbook" w:hAnsi="Calibri" w:cs="Times New Roman"/>
          <w:color w:val="575F6D"/>
          <w:sz w:val="16"/>
          <w:szCs w:val="16"/>
          <w:lang w:eastAsia="it-IT"/>
        </w:rPr>
        <w:t xml:space="preserve"> – Data di consegna deve intendersi il giorno in cui il Servizio viene messo a disposizione del Cliente. Luogo di consegna deve intendersi la sede della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in </w:t>
      </w:r>
      <w:r>
        <w:rPr>
          <w:rFonts w:ascii="Calibri" w:eastAsia="Century Schoolbook" w:hAnsi="Calibri" w:cs="Times New Roman"/>
          <w:color w:val="575F6D"/>
          <w:sz w:val="16"/>
          <w:szCs w:val="16"/>
          <w:lang w:eastAsia="it-IT"/>
        </w:rPr>
        <w:t>Potenza</w:t>
      </w:r>
      <w:r w:rsidRPr="00C10292">
        <w:rPr>
          <w:rFonts w:ascii="Calibri" w:eastAsia="Century Schoolbook" w:hAnsi="Calibri" w:cs="Times New Roman"/>
          <w:color w:val="575F6D"/>
          <w:sz w:val="16"/>
          <w:szCs w:val="16"/>
          <w:lang w:eastAsia="it-IT"/>
        </w:rPr>
        <w:t xml:space="preserve"> (</w:t>
      </w:r>
      <w:r>
        <w:rPr>
          <w:rFonts w:ascii="Calibri" w:eastAsia="Century Schoolbook" w:hAnsi="Calibri" w:cs="Times New Roman"/>
          <w:color w:val="575F6D"/>
          <w:sz w:val="16"/>
          <w:szCs w:val="16"/>
          <w:lang w:eastAsia="it-IT"/>
        </w:rPr>
        <w:t>85100</w:t>
      </w:r>
      <w:r w:rsidRPr="00C10292">
        <w:rPr>
          <w:rFonts w:ascii="Calibri" w:eastAsia="Century Schoolbook" w:hAnsi="Calibri" w:cs="Times New Roman"/>
          <w:color w:val="575F6D"/>
          <w:sz w:val="16"/>
          <w:szCs w:val="16"/>
          <w:lang w:eastAsia="it-IT"/>
        </w:rPr>
        <w:t xml:space="preserve"> – </w:t>
      </w:r>
      <w:r>
        <w:rPr>
          <w:rFonts w:ascii="Calibri" w:eastAsia="Century Schoolbook" w:hAnsi="Calibri" w:cs="Times New Roman"/>
          <w:color w:val="575F6D"/>
          <w:sz w:val="16"/>
          <w:szCs w:val="16"/>
          <w:lang w:eastAsia="it-IT"/>
        </w:rPr>
        <w:t>PZ</w:t>
      </w:r>
      <w:r w:rsidRPr="00C10292">
        <w:rPr>
          <w:rFonts w:ascii="Calibri" w:eastAsia="Century Schoolbook" w:hAnsi="Calibri" w:cs="Times New Roman"/>
          <w:color w:val="575F6D"/>
          <w:sz w:val="16"/>
          <w:szCs w:val="16"/>
          <w:lang w:eastAsia="it-IT"/>
        </w:rPr>
        <w:t xml:space="preserve">), </w:t>
      </w:r>
      <w:proofErr w:type="gramStart"/>
      <w:r>
        <w:rPr>
          <w:rFonts w:ascii="Calibri" w:eastAsia="Century Schoolbook" w:hAnsi="Calibri" w:cs="Times New Roman"/>
          <w:color w:val="575F6D"/>
          <w:sz w:val="16"/>
          <w:szCs w:val="16"/>
          <w:lang w:eastAsia="it-IT"/>
        </w:rPr>
        <w:t>L.go</w:t>
      </w:r>
      <w:proofErr w:type="gramEnd"/>
      <w:r>
        <w:rPr>
          <w:rFonts w:ascii="Calibri" w:eastAsia="Century Schoolbook" w:hAnsi="Calibri" w:cs="Times New Roman"/>
          <w:color w:val="575F6D"/>
          <w:sz w:val="16"/>
          <w:szCs w:val="16"/>
          <w:lang w:eastAsia="it-IT"/>
        </w:rPr>
        <w:t xml:space="preserve"> S. Famiglia di Nazareth</w:t>
      </w:r>
      <w:r w:rsidRPr="00C10292">
        <w:rPr>
          <w:rFonts w:ascii="Calibri" w:eastAsia="Century Schoolbook" w:hAnsi="Calibri" w:cs="Times New Roman"/>
          <w:color w:val="575F6D"/>
          <w:sz w:val="16"/>
          <w:szCs w:val="16"/>
          <w:lang w:eastAsia="it-IT"/>
        </w:rPr>
        <w:t>.</w:t>
      </w:r>
    </w:p>
    <w:p w14:paraId="74B702EB"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INSTALLAZIONE</w:t>
      </w:r>
      <w:r w:rsidRPr="00C10292">
        <w:rPr>
          <w:rFonts w:ascii="Calibri" w:eastAsia="Century Schoolbook" w:hAnsi="Calibri" w:cs="Times New Roman"/>
          <w:color w:val="575F6D"/>
          <w:sz w:val="16"/>
          <w:szCs w:val="16"/>
          <w:lang w:eastAsia="it-IT"/>
        </w:rPr>
        <w:t xml:space="preserve"> – A richiesta e a spese del Cliente, 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invierà (in base alle proprie disponibilità) un proprio installatore, per l’installazione e l’addestramento circa l’impiego dei prodotti e/o servizi.</w:t>
      </w:r>
    </w:p>
    <w:p w14:paraId="2BF7F7A5"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INTERVENTI AGGIUNTIVI</w:t>
      </w:r>
      <w:r w:rsidRPr="00C10292">
        <w:rPr>
          <w:rFonts w:ascii="Calibri" w:eastAsia="Century Schoolbook" w:hAnsi="Calibri" w:cs="Times New Roman"/>
          <w:color w:val="575F6D"/>
          <w:sz w:val="16"/>
          <w:szCs w:val="16"/>
          <w:lang w:eastAsia="it-IT"/>
        </w:rPr>
        <w:t xml:space="preserve"> – In caso di interventi nella sede di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o in quella del Cliente non esplicitamente concordati nel presente contratto o non fondamentali per l’espletamento dei servizi, verranno addebitati i costi da concordarsi e da saldarsi vista fattura.</w:t>
      </w:r>
    </w:p>
    <w:p w14:paraId="62E43B99"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DURATA DEL CONTRATTO</w:t>
      </w:r>
      <w:r w:rsidRPr="00C10292">
        <w:rPr>
          <w:rFonts w:ascii="Calibri" w:eastAsia="Century Schoolbook" w:hAnsi="Calibri" w:cs="Times New Roman"/>
          <w:color w:val="575F6D"/>
          <w:sz w:val="16"/>
          <w:szCs w:val="16"/>
          <w:lang w:eastAsia="it-IT"/>
        </w:rPr>
        <w:t xml:space="preserve"> – Qualora il Servizio abbia una durata (come, a mero titolo esemplificativo non esaustivo, l’hosting, l’assistenza, la manutenzione, ecc.), questa sarà indicata nelle specifiche tecniche e si intenderà rinnovato automaticamente alla scadenza, salva disdetta da comunicarsi all’altra parte con un preavviso di almeno due mesi (la disdetta si intende comunicata alla data dell’effettiva ricezione da parte del destinatario).</w:t>
      </w:r>
    </w:p>
    <w:p w14:paraId="68CF416F"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SPECIFICHE TECNICHE</w:t>
      </w:r>
      <w:r w:rsidRPr="00C10292">
        <w:rPr>
          <w:rFonts w:ascii="Calibri" w:eastAsia="Century Schoolbook" w:hAnsi="Calibri" w:cs="Times New Roman"/>
          <w:color w:val="575F6D"/>
          <w:sz w:val="16"/>
          <w:szCs w:val="16"/>
          <w:lang w:eastAsia="it-IT"/>
        </w:rPr>
        <w:t xml:space="preserve"> – Il Cliente si impegna a specificare 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la tipologia delle proprie apparecchiature, dei propri programmi ed in generale tutte le caratteristiche tecniche degli strumenti che verranno utilizzati per usufruire del Servizio o che interagiscano con esso, affinché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possa verificare ed assicurare la compatibilità tecnica del Servizio stesso. In caso contrario, la garanzia del contratto sarà ritenuta nulla e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non sarà tenuta ad assicurare tale compatibilità verso apparecchiature/programmi/strumenti non indicatile dal Cliente prima della consegna del Servizio.</w:t>
      </w:r>
    </w:p>
    <w:p w14:paraId="720E2BE5"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DIVIETO DI INTERVENTI</w:t>
      </w:r>
      <w:r w:rsidRPr="00C10292">
        <w:rPr>
          <w:rFonts w:ascii="Calibri" w:eastAsia="Century Schoolbook" w:hAnsi="Calibri" w:cs="Times New Roman"/>
          <w:color w:val="575F6D"/>
          <w:sz w:val="16"/>
          <w:szCs w:val="16"/>
          <w:lang w:eastAsia="it-IT"/>
        </w:rPr>
        <w:t xml:space="preserve"> – Il Cliente si impegna a non effettuare autonomamente - né far effettuare da terzi - interventi tecnici sulle opere di cui al Servizio, senza ottenere il preventivo consenso di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la quale in ogni caso non risponderà di eventuali danni e/o malfunzionamenti del Servizio a seguito di detti interventi, né sarà comunque tenuta al ripristino dello stesso e la garanzia del contratto non sarà dovuta.</w:t>
      </w:r>
    </w:p>
    <w:p w14:paraId="24B6D19A"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RISERVA DI INTERVENTO</w:t>
      </w:r>
      <w:r w:rsidRPr="00C10292">
        <w:rPr>
          <w:rFonts w:ascii="Calibri" w:eastAsia="Century Schoolbook" w:hAnsi="Calibri" w:cs="Times New Roman"/>
          <w:color w:val="575F6D"/>
          <w:sz w:val="16"/>
          <w:szCs w:val="16"/>
          <w:lang w:eastAsia="it-IT"/>
        </w:rPr>
        <w:t xml:space="preserve"> – Nei casi previsti dai precedenti punti 23 e 24, se richiesto dal Cliente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si riserva di decidere se intervenire per il ripristino e/o l’adeguamento del servizio, fermo restando che l’eventuale intervento dovrà essere pagato dal Cliente.</w:t>
      </w:r>
    </w:p>
    <w:p w14:paraId="1493B985"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GARANZIA E LIMITAZIONI RESPONSABILITA’</w:t>
      </w:r>
      <w:r w:rsidRPr="00C10292">
        <w:rPr>
          <w:rFonts w:ascii="Calibri" w:eastAsia="Century Schoolbook" w:hAnsi="Calibri" w:cs="Times New Roman"/>
          <w:color w:val="575F6D"/>
          <w:sz w:val="16"/>
          <w:szCs w:val="16"/>
          <w:lang w:eastAsia="it-IT"/>
        </w:rPr>
        <w:t xml:space="preserve">– Il Cliente terrà indenne e manleverà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da qualsiasi conseguenza negativa derivante dalla violazione dei propri obblighi (nonché dalla erroneità delle proprie dichiarazioni) da qualsiasi azione e/o pretesa avanzata da terzi nei confronti di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in dipendenza dei Servizi forniti al Cliente, nonché da qualsiasi danno o mancato guadagno provocato dalla fornitura e/o dall'uso degli stessi Servizi. In caso di difetti dei Servizi forniti,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avrà unicamente l'obbligo - salvo l’obbligo da parte del Cliente, a pena di decadenza, di denunciare immediatamente il vizio, ovvero entro e non oltre il termine di </w:t>
      </w:r>
      <w:proofErr w:type="gramStart"/>
      <w:r w:rsidRPr="00C10292">
        <w:rPr>
          <w:rFonts w:ascii="Calibri" w:eastAsia="Century Schoolbook" w:hAnsi="Calibri" w:cs="Times New Roman"/>
          <w:color w:val="575F6D"/>
          <w:sz w:val="16"/>
          <w:szCs w:val="16"/>
          <w:lang w:eastAsia="it-IT"/>
        </w:rPr>
        <w:t>8</w:t>
      </w:r>
      <w:proofErr w:type="gramEnd"/>
      <w:r w:rsidRPr="00C10292">
        <w:rPr>
          <w:rFonts w:ascii="Calibri" w:eastAsia="Century Schoolbook" w:hAnsi="Calibri" w:cs="Times New Roman"/>
          <w:color w:val="575F6D"/>
          <w:sz w:val="16"/>
          <w:szCs w:val="16"/>
          <w:lang w:eastAsia="it-IT"/>
        </w:rPr>
        <w:t xml:space="preserve"> giorni dalla sua scoperta, se non immediatamente conoscibile - di provvedere alla sostituzione delle parti che presentino tali difetti, esclusa ogni altra prestazione, compreso ogni indennizzo o risarcimento di danni diretti od indiretti. In ogni caso, la suddetta garanzia opererà solo nei confronti del Cliente in regola coi pagamenti e indipendentemente da eventuali diversi diritti che a lui spettino per legge. In ogni caso, le parti espressamente limitano il valore di eventuali risarcimenti che la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dovesse a qualsiasi titolo essere tenuta a corrispondere al Cliente, ad un importo non superiore a quanto da quest’ultima sino a quel momento pagato (al netto dell’IVA) per il singolo Servizio difettoso fornito.</w:t>
      </w:r>
    </w:p>
    <w:p w14:paraId="0240DC1E" w14:textId="77777777" w:rsid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ALTERAZIONE RISULTATI SERVIZIO SEO</w:t>
      </w:r>
      <w:r w:rsidRPr="00C10292">
        <w:rPr>
          <w:rFonts w:ascii="Calibri" w:eastAsia="Century Schoolbook" w:hAnsi="Calibri" w:cs="Times New Roman"/>
          <w:color w:val="575F6D"/>
          <w:sz w:val="16"/>
          <w:szCs w:val="16"/>
          <w:lang w:eastAsia="it-IT"/>
        </w:rPr>
        <w:t xml:space="preserve">. Qualora dovesse essere rilevato che gli interventi di ottimizzazione sviluppati dagli specialisti di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xml:space="preserve">. dovessero essere resi vani da attività parallelamente intraprese dal Cliente direttamente o indirettamente, l’eventuale garanzia del contratto sarà ritenuta nulla, così come ogni tipo di responsabilità legata al suddetto. Per il ripristino del lavoro svolto, il Cliente </w:t>
      </w:r>
      <w:proofErr w:type="spellStart"/>
      <w:r w:rsidRPr="00C10292">
        <w:rPr>
          <w:rFonts w:ascii="Calibri" w:eastAsia="Century Schoolbook" w:hAnsi="Calibri" w:cs="Times New Roman"/>
          <w:color w:val="575F6D"/>
          <w:sz w:val="16"/>
          <w:szCs w:val="16"/>
          <w:lang w:eastAsia="it-IT"/>
        </w:rPr>
        <w:t>é</w:t>
      </w:r>
      <w:proofErr w:type="spellEnd"/>
      <w:r w:rsidRPr="00C10292">
        <w:rPr>
          <w:rFonts w:ascii="Calibri" w:eastAsia="Century Schoolbook" w:hAnsi="Calibri" w:cs="Times New Roman"/>
          <w:color w:val="575F6D"/>
          <w:sz w:val="16"/>
          <w:szCs w:val="16"/>
          <w:lang w:eastAsia="it-IT"/>
        </w:rPr>
        <w:t xml:space="preserve"> tenuto a corrispondere a </w:t>
      </w:r>
      <w:r>
        <w:rPr>
          <w:rFonts w:ascii="Calibri" w:eastAsia="Century Schoolbook" w:hAnsi="Calibri" w:cs="Times New Roman"/>
          <w:color w:val="575F6D"/>
          <w:sz w:val="16"/>
          <w:szCs w:val="16"/>
          <w:lang w:eastAsia="it-IT"/>
        </w:rPr>
        <w:t>AWANET di Fasulo Gianpiero</w:t>
      </w:r>
      <w:r w:rsidRPr="00C10292">
        <w:rPr>
          <w:rFonts w:ascii="Calibri" w:eastAsia="Century Schoolbook" w:hAnsi="Calibri" w:cs="Times New Roman"/>
          <w:color w:val="575F6D"/>
          <w:sz w:val="16"/>
          <w:szCs w:val="16"/>
          <w:lang w:eastAsia="it-IT"/>
        </w:rPr>
        <w:t>. gli importi previsti per il ripristino, eventualmente da concordare.</w:t>
      </w:r>
    </w:p>
    <w:p w14:paraId="0D49123D" w14:textId="77777777" w:rsidR="00C10292" w:rsidRDefault="00C10292">
      <w:pPr>
        <w:rPr>
          <w:rFonts w:ascii="Calibri" w:eastAsia="Century Schoolbook" w:hAnsi="Calibri" w:cs="Times New Roman"/>
          <w:color w:val="575F6D"/>
          <w:sz w:val="16"/>
          <w:szCs w:val="16"/>
          <w:lang w:eastAsia="it-IT"/>
        </w:rPr>
      </w:pPr>
      <w:r>
        <w:rPr>
          <w:rFonts w:ascii="Calibri" w:eastAsia="Century Schoolbook" w:hAnsi="Calibri" w:cs="Times New Roman"/>
          <w:color w:val="575F6D"/>
          <w:sz w:val="16"/>
          <w:szCs w:val="16"/>
          <w:lang w:eastAsia="it-IT"/>
        </w:rPr>
        <w:br w:type="page"/>
      </w:r>
    </w:p>
    <w:p w14:paraId="474D6F80"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lastRenderedPageBreak/>
        <w:t>FORO COMPETENTE</w:t>
      </w:r>
      <w:r w:rsidRPr="00C10292">
        <w:rPr>
          <w:rFonts w:ascii="Calibri" w:eastAsia="Century Schoolbook" w:hAnsi="Calibri" w:cs="Times New Roman"/>
          <w:color w:val="575F6D"/>
          <w:sz w:val="16"/>
          <w:szCs w:val="16"/>
          <w:lang w:eastAsia="it-IT"/>
        </w:rPr>
        <w:t xml:space="preserve"> – La competenza a decidere ogni eventuale controversia tra le parti relativa e/o connessa alla presente, al contratto derivante dalla sua accettazione, loro interpretazione, esecuzione, recesso e risoluzione, così come da ogni inerente rapporto di dare e avere, spetterà esclusivamente al foro di </w:t>
      </w:r>
      <w:r>
        <w:rPr>
          <w:rFonts w:ascii="Calibri" w:eastAsia="Century Schoolbook" w:hAnsi="Calibri" w:cs="Times New Roman"/>
          <w:color w:val="575F6D"/>
          <w:sz w:val="16"/>
          <w:szCs w:val="16"/>
          <w:lang w:eastAsia="it-IT"/>
        </w:rPr>
        <w:t>POTENZA</w:t>
      </w:r>
      <w:r w:rsidRPr="00C10292">
        <w:rPr>
          <w:rFonts w:ascii="Calibri" w:eastAsia="Century Schoolbook" w:hAnsi="Calibri" w:cs="Times New Roman"/>
          <w:color w:val="575F6D"/>
          <w:sz w:val="16"/>
          <w:szCs w:val="16"/>
          <w:lang w:eastAsia="it-IT"/>
        </w:rPr>
        <w:t>.</w:t>
      </w:r>
    </w:p>
    <w:p w14:paraId="00BB5AF6" w14:textId="77777777" w:rsidR="00C10292" w:rsidRP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PREMESSE E SPECIFICHE TECNICHE</w:t>
      </w:r>
      <w:r w:rsidRPr="00C10292">
        <w:rPr>
          <w:rFonts w:ascii="Calibri" w:eastAsia="Century Schoolbook" w:hAnsi="Calibri" w:cs="Times New Roman"/>
          <w:color w:val="575F6D"/>
          <w:sz w:val="16"/>
          <w:szCs w:val="16"/>
          <w:lang w:eastAsia="it-IT"/>
        </w:rPr>
        <w:t xml:space="preserve"> – La presente proposta contiene indistintamente tutte le condizioni particolari e generali della proposta stessa, salve le specifiche tecniche eventualmente contenute in un allegato (come deve essere in tal caso espressamente indicato sul frontespizio). In particolare, essa revoca ed annulla eventuali precedenti diverse e/o ulteriori intese e/o accordi tra le parti relativamente ai Servizi di cui al frontespizio (pagina precedente). Le condizioni particolari, il contenuto del frontespizio e le eventuali specifiche tecniche allegate - che le parti dichiarano di aver esaminato ed approvato - formano parte integrante della presente proposta. Ogni modificazione delle clausole tutte, generali e particolari, di cui alla presente proposta contrattuale esige la forma scritta a pena di nullità.</w:t>
      </w:r>
    </w:p>
    <w:p w14:paraId="2E9D2EEA" w14:textId="77777777" w:rsidR="00C10292" w:rsidRDefault="00C10292" w:rsidP="00C10292">
      <w:pPr>
        <w:tabs>
          <w:tab w:val="left" w:pos="0"/>
        </w:tabs>
        <w:ind w:firstLine="284"/>
        <w:jc w:val="both"/>
        <w:rPr>
          <w:rFonts w:ascii="Calibri" w:eastAsia="Century Schoolbook" w:hAnsi="Calibri" w:cs="Times New Roman"/>
          <w:color w:val="575F6D"/>
          <w:sz w:val="16"/>
          <w:szCs w:val="16"/>
          <w:lang w:eastAsia="it-IT"/>
        </w:rPr>
      </w:pPr>
      <w:r w:rsidRPr="00C10292">
        <w:rPr>
          <w:rFonts w:ascii="Calibri" w:eastAsia="Century Schoolbook" w:hAnsi="Calibri" w:cs="Times New Roman"/>
          <w:b/>
          <w:color w:val="575F6D"/>
          <w:sz w:val="16"/>
          <w:szCs w:val="16"/>
          <w:lang w:eastAsia="it-IT"/>
        </w:rPr>
        <w:t>CONSENSO TRATTAMENTO DATI PERSONALI</w:t>
      </w:r>
      <w:r w:rsidRPr="00C10292">
        <w:rPr>
          <w:rFonts w:ascii="Calibri" w:eastAsia="Century Schoolbook" w:hAnsi="Calibri" w:cs="Times New Roman"/>
          <w:color w:val="575F6D"/>
          <w:sz w:val="16"/>
          <w:szCs w:val="16"/>
          <w:lang w:eastAsia="it-IT"/>
        </w:rPr>
        <w:t xml:space="preserve"> – Il Cliente dichiara di prestare il consenso al trattamento dei propri dati personali.</w:t>
      </w:r>
    </w:p>
    <w:p w14:paraId="5F1D8C8A" w14:textId="77777777" w:rsidR="00212AE7" w:rsidRPr="00C10292" w:rsidRDefault="00212AE7" w:rsidP="00C10292">
      <w:pPr>
        <w:tabs>
          <w:tab w:val="left" w:pos="0"/>
        </w:tabs>
        <w:ind w:firstLine="284"/>
        <w:jc w:val="both"/>
        <w:rPr>
          <w:rFonts w:ascii="Calibri" w:eastAsia="Century Schoolbook" w:hAnsi="Calibri" w:cs="Times New Roman"/>
          <w:color w:val="575F6D"/>
          <w:sz w:val="16"/>
          <w:szCs w:val="16"/>
          <w:lang w:eastAsia="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7"/>
        <w:gridCol w:w="3574"/>
      </w:tblGrid>
      <w:tr w:rsidR="00212AE7" w14:paraId="7FFD3DED" w14:textId="77777777" w:rsidTr="00983053">
        <w:tc>
          <w:tcPr>
            <w:tcW w:w="3585" w:type="dxa"/>
          </w:tcPr>
          <w:p w14:paraId="0BA5850E" w14:textId="7A5C57CF" w:rsidR="00982AA7" w:rsidRDefault="00212AE7" w:rsidP="00982AA7">
            <w:pPr>
              <w:rPr>
                <w:rFonts w:ascii="Arial" w:hAnsi="Arial" w:cs="Arial"/>
                <w:color w:val="313131"/>
                <w:sz w:val="20"/>
                <w:szCs w:val="20"/>
                <w:shd w:val="clear" w:color="auto" w:fill="FFFFFF"/>
              </w:rPr>
            </w:pPr>
            <w:r w:rsidRPr="00D254C6">
              <w:rPr>
                <w:rFonts w:ascii="Calibri" w:eastAsia="Century Schoolbook" w:hAnsi="Calibri" w:cs="Times New Roman"/>
                <w:color w:val="575F6D"/>
                <w:sz w:val="20"/>
                <w:szCs w:val="20"/>
                <w:lang w:eastAsia="it-IT"/>
              </w:rPr>
              <w:t>I</w:t>
            </w:r>
            <w:r>
              <w:rPr>
                <w:rFonts w:ascii="Calibri" w:eastAsia="Century Schoolbook" w:hAnsi="Calibri" w:cs="Times New Roman"/>
                <w:color w:val="575F6D"/>
                <w:sz w:val="20"/>
                <w:szCs w:val="20"/>
                <w:lang w:eastAsia="it-IT"/>
              </w:rPr>
              <w:t>l</w:t>
            </w:r>
            <w:r w:rsidRPr="00D254C6">
              <w:rPr>
                <w:rFonts w:ascii="Calibri" w:eastAsia="Century Schoolbook" w:hAnsi="Calibri" w:cs="Times New Roman"/>
                <w:color w:val="575F6D"/>
                <w:sz w:val="20"/>
                <w:szCs w:val="20"/>
                <w:lang w:eastAsia="it-IT"/>
              </w:rPr>
              <w:t xml:space="preserve"> </w:t>
            </w:r>
            <w:proofErr w:type="gramStart"/>
            <w:r w:rsidRPr="00D254C6">
              <w:rPr>
                <w:rFonts w:ascii="Calibri" w:eastAsia="Century Schoolbook" w:hAnsi="Calibri" w:cs="Times New Roman"/>
                <w:color w:val="575F6D"/>
                <w:sz w:val="20"/>
                <w:szCs w:val="20"/>
                <w:lang w:eastAsia="it-IT"/>
              </w:rPr>
              <w:t xml:space="preserve">Cliente </w:t>
            </w:r>
            <w:r w:rsidR="00982AA7">
              <w:rPr>
                <w:rFonts w:ascii="Calibri" w:eastAsia="Century Schoolbook" w:hAnsi="Calibri" w:cs="Times New Roman"/>
                <w:color w:val="575F6D"/>
                <w:sz w:val="20"/>
                <w:szCs w:val="20"/>
                <w:lang w:eastAsia="it-IT"/>
              </w:rPr>
              <w:t xml:space="preserve"> </w:t>
            </w:r>
            <w:r w:rsidR="00CF4767">
              <w:rPr>
                <w:rFonts w:ascii="Calibri" w:eastAsia="Century Schoolbook" w:hAnsi="Calibri" w:cs="Times New Roman"/>
                <w:b/>
                <w:color w:val="575F6D"/>
                <w:sz w:val="20"/>
                <w:szCs w:val="20"/>
                <w:lang w:eastAsia="it-IT"/>
              </w:rPr>
              <w:t>CSV</w:t>
            </w:r>
            <w:proofErr w:type="gramEnd"/>
            <w:r w:rsidR="00CF4767">
              <w:rPr>
                <w:rFonts w:ascii="Calibri" w:eastAsia="Century Schoolbook" w:hAnsi="Calibri" w:cs="Times New Roman"/>
                <w:b/>
                <w:color w:val="575F6D"/>
                <w:sz w:val="20"/>
                <w:szCs w:val="20"/>
                <w:lang w:eastAsia="it-IT"/>
              </w:rPr>
              <w:t xml:space="preserve"> BASILICATA</w:t>
            </w:r>
          </w:p>
          <w:p w14:paraId="67EE3011" w14:textId="77777777" w:rsidR="00212AE7" w:rsidRDefault="00982AA7" w:rsidP="00982AA7">
            <w:pPr>
              <w:spacing w:after="200" w:line="276" w:lineRule="auto"/>
              <w:rPr>
                <w:rFonts w:ascii="Calibri" w:hAnsi="Calibri"/>
                <w:b/>
              </w:rPr>
            </w:pPr>
            <w:r w:rsidRPr="00D254C6">
              <w:rPr>
                <w:rFonts w:ascii="Calibri" w:eastAsia="Century Schoolbook" w:hAnsi="Calibri" w:cs="Times New Roman"/>
                <w:color w:val="575F6D"/>
                <w:sz w:val="20"/>
                <w:szCs w:val="20"/>
                <w:lang w:eastAsia="it-IT"/>
              </w:rPr>
              <w:t xml:space="preserve"> </w:t>
            </w:r>
            <w:r w:rsidR="00212AE7" w:rsidRPr="00D254C6">
              <w:rPr>
                <w:rFonts w:ascii="Calibri" w:eastAsia="Century Schoolbook" w:hAnsi="Calibri" w:cs="Times New Roman"/>
                <w:color w:val="575F6D"/>
                <w:sz w:val="20"/>
                <w:szCs w:val="20"/>
                <w:lang w:eastAsia="it-IT"/>
              </w:rPr>
              <w:t>(timbro e firma)</w:t>
            </w:r>
          </w:p>
        </w:tc>
        <w:tc>
          <w:tcPr>
            <w:tcW w:w="3586" w:type="dxa"/>
          </w:tcPr>
          <w:p w14:paraId="37B6EF0B" w14:textId="77777777" w:rsidR="00212AE7" w:rsidRPr="00D254C6" w:rsidRDefault="00212AE7" w:rsidP="00983053">
            <w:pPr>
              <w:ind w:firstLine="284"/>
              <w:jc w:val="right"/>
              <w:rPr>
                <w:rFonts w:ascii="Calibri" w:eastAsia="Century Schoolbook" w:hAnsi="Calibri" w:cs="Times New Roman"/>
                <w:color w:val="575F6D"/>
                <w:sz w:val="20"/>
                <w:szCs w:val="20"/>
                <w:lang w:eastAsia="it-IT"/>
              </w:rPr>
            </w:pPr>
            <w:r>
              <w:rPr>
                <w:rFonts w:ascii="Calibri" w:eastAsia="Century Schoolbook" w:hAnsi="Calibri" w:cs="Times New Roman"/>
                <w:color w:val="575F6D"/>
                <w:sz w:val="20"/>
                <w:szCs w:val="20"/>
                <w:lang w:eastAsia="it-IT"/>
              </w:rPr>
              <w:t xml:space="preserve">il fornitore: </w:t>
            </w:r>
            <w:r w:rsidRPr="00982AA7">
              <w:rPr>
                <w:rFonts w:ascii="Calibri" w:eastAsia="Century Schoolbook" w:hAnsi="Calibri" w:cs="Times New Roman"/>
                <w:b/>
                <w:color w:val="575F6D"/>
                <w:sz w:val="20"/>
                <w:szCs w:val="20"/>
                <w:lang w:eastAsia="it-IT"/>
              </w:rPr>
              <w:t>Gianpiero Fasulo</w:t>
            </w:r>
          </w:p>
        </w:tc>
      </w:tr>
      <w:tr w:rsidR="00212AE7" w14:paraId="75108113" w14:textId="77777777" w:rsidTr="00983053">
        <w:tc>
          <w:tcPr>
            <w:tcW w:w="3585" w:type="dxa"/>
          </w:tcPr>
          <w:p w14:paraId="313DB17F" w14:textId="77777777" w:rsidR="00212AE7" w:rsidRDefault="00212AE7" w:rsidP="00983053">
            <w:pPr>
              <w:pStyle w:val="Intestazione"/>
              <w:tabs>
                <w:tab w:val="clear" w:pos="4819"/>
                <w:tab w:val="clear" w:pos="9638"/>
              </w:tabs>
              <w:spacing w:line="360" w:lineRule="auto"/>
              <w:rPr>
                <w:rFonts w:ascii="Calibri" w:hAnsi="Calibri"/>
                <w:b/>
              </w:rPr>
            </w:pPr>
          </w:p>
        </w:tc>
        <w:tc>
          <w:tcPr>
            <w:tcW w:w="3586" w:type="dxa"/>
          </w:tcPr>
          <w:p w14:paraId="26CF2D7B" w14:textId="77777777" w:rsidR="00212AE7" w:rsidRDefault="00212AE7" w:rsidP="00983053">
            <w:pPr>
              <w:pStyle w:val="Intestazione"/>
              <w:tabs>
                <w:tab w:val="clear" w:pos="4819"/>
                <w:tab w:val="clear" w:pos="9638"/>
              </w:tabs>
              <w:spacing w:line="360" w:lineRule="auto"/>
              <w:rPr>
                <w:rFonts w:ascii="Calibri" w:hAnsi="Calibri"/>
                <w:b/>
              </w:rPr>
            </w:pPr>
            <w:r>
              <w:rPr>
                <w:noProof/>
                <w:lang w:eastAsia="it-IT"/>
              </w:rPr>
              <w:drawing>
                <wp:inline distT="0" distB="0" distL="0" distR="0" wp14:anchorId="1FDF3A37" wp14:editId="51C90BD9">
                  <wp:extent cx="1995191" cy="670560"/>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GianpieroFasulo.jpg"/>
                          <pic:cNvPicPr/>
                        </pic:nvPicPr>
                        <pic:blipFill>
                          <a:blip r:embed="rId10">
                            <a:extLst>
                              <a:ext uri="{28A0092B-C50C-407E-A947-70E740481C1C}">
                                <a14:useLocalDpi xmlns:a14="http://schemas.microsoft.com/office/drawing/2010/main" val="0"/>
                              </a:ext>
                            </a:extLst>
                          </a:blip>
                          <a:stretch>
                            <a:fillRect/>
                          </a:stretch>
                        </pic:blipFill>
                        <pic:spPr>
                          <a:xfrm>
                            <a:off x="0" y="0"/>
                            <a:ext cx="1995191" cy="670560"/>
                          </a:xfrm>
                          <a:prstGeom prst="rect">
                            <a:avLst/>
                          </a:prstGeom>
                        </pic:spPr>
                      </pic:pic>
                    </a:graphicData>
                  </a:graphic>
                </wp:inline>
              </w:drawing>
            </w:r>
          </w:p>
        </w:tc>
      </w:tr>
    </w:tbl>
    <w:p w14:paraId="1534BB5A" w14:textId="77777777" w:rsidR="00D254C6" w:rsidRPr="00D254C6" w:rsidRDefault="00D254C6" w:rsidP="00D254C6">
      <w:pPr>
        <w:rPr>
          <w:rFonts w:ascii="Calibri" w:eastAsia="Century Schoolbook" w:hAnsi="Calibri" w:cs="Times New Roman"/>
          <w:color w:val="575F6D"/>
          <w:sz w:val="20"/>
          <w:szCs w:val="20"/>
          <w:lang w:eastAsia="it-IT"/>
        </w:rPr>
      </w:pPr>
    </w:p>
    <w:sectPr w:rsidR="00D254C6" w:rsidRPr="00D254C6" w:rsidSect="00494AC1">
      <w:headerReference w:type="default" r:id="rId11"/>
      <w:pgSz w:w="11906" w:h="16838"/>
      <w:pgMar w:top="1418" w:right="2267" w:bottom="1134"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4619" w14:textId="77777777" w:rsidR="001C231C" w:rsidRDefault="001C231C" w:rsidP="00D40918">
      <w:pPr>
        <w:spacing w:after="0" w:line="240" w:lineRule="auto"/>
      </w:pPr>
      <w:r>
        <w:separator/>
      </w:r>
    </w:p>
  </w:endnote>
  <w:endnote w:type="continuationSeparator" w:id="0">
    <w:p w14:paraId="08FC81AD" w14:textId="77777777" w:rsidR="001C231C" w:rsidRDefault="001C231C" w:rsidP="00D4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79CA1" w14:textId="77777777" w:rsidR="001C231C" w:rsidRDefault="001C231C" w:rsidP="00D40918">
      <w:pPr>
        <w:spacing w:after="0" w:line="240" w:lineRule="auto"/>
      </w:pPr>
      <w:r>
        <w:separator/>
      </w:r>
    </w:p>
  </w:footnote>
  <w:footnote w:type="continuationSeparator" w:id="0">
    <w:p w14:paraId="70258249" w14:textId="77777777" w:rsidR="001C231C" w:rsidRDefault="001C231C" w:rsidP="00D40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05CB" w14:textId="77777777" w:rsidR="00D40918" w:rsidRPr="00D40918" w:rsidRDefault="00494AC1">
    <w:pPr>
      <w:pStyle w:val="Intestazione"/>
      <w:rPr>
        <w:rFonts w:ascii="Tahoma" w:hAnsi="Tahoma" w:cs="Tahoma"/>
        <w:sz w:val="16"/>
        <w:szCs w:val="16"/>
      </w:rPr>
    </w:pPr>
    <w:r w:rsidRPr="00494AC1">
      <w:rPr>
        <w:rFonts w:ascii="Tahoma" w:hAnsi="Tahoma" w:cs="Tahoma"/>
        <w:noProof/>
        <w:sz w:val="16"/>
        <w:szCs w:val="16"/>
        <w:lang w:eastAsia="it-IT"/>
      </w:rPr>
      <mc:AlternateContent>
        <mc:Choice Requires="wpg">
          <w:drawing>
            <wp:anchor distT="0" distB="0" distL="114300" distR="114300" simplePos="0" relativeHeight="251661312" behindDoc="0" locked="0" layoutInCell="1" allowOverlap="1" wp14:anchorId="147E3856" wp14:editId="4943E6C6">
              <wp:simplePos x="0" y="0"/>
              <wp:positionH relativeFrom="page">
                <wp:posOffset>6170930</wp:posOffset>
              </wp:positionH>
              <wp:positionV relativeFrom="page">
                <wp:posOffset>-6350</wp:posOffset>
              </wp:positionV>
              <wp:extent cx="1373505" cy="10698480"/>
              <wp:effectExtent l="19050" t="0" r="17145" b="7620"/>
              <wp:wrapNone/>
              <wp:docPr id="48" name="Grup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3505" cy="10698480"/>
                        <a:chOff x="550844" y="0"/>
                        <a:chExt cx="1373997" cy="10698480"/>
                      </a:xfrm>
                    </wpg:grpSpPr>
                    <wps:wsp>
                      <wps:cNvPr id="49"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50" name="Group 124"/>
                      <wpg:cNvGrpSpPr>
                        <a:grpSpLocks/>
                      </wpg:cNvGrpSpPr>
                      <wpg:grpSpPr bwMode="auto">
                        <a:xfrm>
                          <a:off x="749147" y="0"/>
                          <a:ext cx="1175694" cy="10698480"/>
                          <a:chOff x="10055" y="-317"/>
                          <a:chExt cx="1849" cy="16632"/>
                        </a:xfrm>
                      </wpg:grpSpPr>
                      <wps:wsp>
                        <wps:cNvPr id="51" name="Rectangle 125"/>
                        <wps:cNvSpPr>
                          <a:spLocks noChangeArrowheads="1"/>
                        </wps:cNvSpPr>
                        <wps:spPr bwMode="auto">
                          <a:xfrm>
                            <a:off x="10314" y="-317"/>
                            <a:ext cx="1512" cy="16632"/>
                          </a:xfrm>
                          <a:prstGeom prst="rect">
                            <a:avLst/>
                          </a:prstGeom>
                          <a:gradFill rotWithShape="1">
                            <a:gsLst>
                              <a:gs pos="0">
                                <a:srgbClr val="FEB686"/>
                              </a:gs>
                              <a:gs pos="100000">
                                <a:srgbClr val="FE8637">
                                  <a:lumMod val="100000"/>
                                  <a:lumOff val="0"/>
                                </a:srgb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52" name="AutoShape 126"/>
                        <wps:cNvCnPr>
                          <a:cxnSpLocks noChangeShapeType="1"/>
                        </wps:cNvCnPr>
                        <wps:spPr bwMode="auto">
                          <a:xfrm>
                            <a:off x="11904" y="-294"/>
                            <a:ext cx="0" cy="16585"/>
                          </a:xfrm>
                          <a:prstGeom prst="straightConnector1">
                            <a:avLst/>
                          </a:prstGeom>
                          <a:noFill/>
                          <a:ln w="28575">
                            <a:solidFill>
                              <a:srgbClr val="FE8637">
                                <a:lumMod val="100000"/>
                                <a:lumOff val="0"/>
                              </a:srgbClr>
                            </a:solidFill>
                            <a:round/>
                            <a:headEnd/>
                            <a:tailEnd/>
                          </a:ln>
                          <a:extLst>
                            <a:ext uri="{909E8E84-426E-40DD-AFC4-6F175D3DCCD1}">
                              <a14:hiddenFill xmlns:a14="http://schemas.microsoft.com/office/drawing/2010/main">
                                <a:noFill/>
                              </a14:hiddenFill>
                            </a:ext>
                          </a:extLst>
                        </wps:spPr>
                        <wps:bodyPr/>
                      </wps:wsp>
                      <wps:wsp>
                        <wps:cNvPr id="53"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54"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05A9F673" id="Gruppo 20" o:spid="_x0000_s1026" style="position:absolute;margin-left:485.9pt;margin-top:-.5pt;width:108.15pt;height:842.4pt;z-index:251661312;mso-position-horizontal-relative:page;mso-position-vertical-relative:page;mso-width-relative:margin;mso-height-relative:margin" coordorigin="5508" coordsize="13739,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">
              <v:shapetype id="_x0000_t32" coordsize="21600,21600" o:spt="32" o:oned="t" path="m,l21600,21600e" filled="f">
                <v:path arrowok="t" fillok="f" o:connecttype="none"/>
                <o:lock v:ext="edit" shapetype="t"/>
              </v:shapetype>
              <v:shape id="AutoShape 101" o:spid="_x0000_s1027" type="#_x0000_t32" style="position:absolute;left:5508;width:0;height:106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" strokecolor="#feceae" strokeweight="2.25pt"/>
              <v:group id="Group 124" o:spid="_x0000_s1028" style="position:absolute;left:7491;width:11757;height:106984" coordorigin="10055,-317" coordsize="1849,1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25" o:spid="_x0000_s1029" style="position:absolute;left:10314;top:-317;width:1512;height:16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" fillcolor="#feb686" stroked="f" strokecolor="#bfb675">
                  <v:fill color2="#fe8637" rotate="t" angle="90" focus="100%" type="gradient"/>
                </v:rect>
                <v:shape id="AutoShape 126" o:spid="_x0000_s1030" type="#_x0000_t32" style="position:absolute;left:11904;top:-294;width:0;height:16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" strokecolor="#fe8637" strokeweight="2.25pt"/>
                <v:shape id="AutoShape 127" o:spid="_x0000_s1031" type="#_x0000_t32" style="position:absolute;left:10198;top:-271;width:0;height:16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" strokecolor="#feceae" strokeweight="4.5pt"/>
                <v:shape id="AutoShape 128" o:spid="_x0000_s1032" type="#_x0000_t32" style="position:absolute;left:10055;top:-306;width:0;height:16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" strokecolor="#feb686" strokeweight="1pt"/>
              </v:group>
              <w10:wrap anchorx="page" anchory="page"/>
            </v:group>
          </w:pict>
        </mc:Fallback>
      </mc:AlternateContent>
    </w:r>
    <w:r w:rsidRPr="00494AC1">
      <w:rPr>
        <w:rFonts w:ascii="Tahoma" w:hAnsi="Tahoma" w:cs="Tahoma"/>
        <w:noProof/>
        <w:sz w:val="16"/>
        <w:szCs w:val="16"/>
        <w:lang w:eastAsia="it-IT"/>
      </w:rPr>
      <mc:AlternateContent>
        <mc:Choice Requires="wps">
          <w:drawing>
            <wp:anchor distT="0" distB="0" distL="114300" distR="114300" simplePos="0" relativeHeight="251662336" behindDoc="0" locked="0" layoutInCell="1" allowOverlap="1" wp14:anchorId="4CF92839" wp14:editId="0D88FAF0">
              <wp:simplePos x="0" y="0"/>
              <wp:positionH relativeFrom="page">
                <wp:posOffset>6400165</wp:posOffset>
              </wp:positionH>
              <wp:positionV relativeFrom="page">
                <wp:posOffset>-15240</wp:posOffset>
              </wp:positionV>
              <wp:extent cx="1143000" cy="10692765"/>
              <wp:effectExtent l="0" t="0" r="0" b="0"/>
              <wp:wrapNone/>
              <wp:docPr id="47" name="Rettangolo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692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B37C309" w14:textId="77777777" w:rsidR="00494AC1" w:rsidRPr="00C1769D" w:rsidRDefault="00494AC1" w:rsidP="00494AC1">
                          <w:pPr>
                            <w:rPr>
                              <w:caps/>
                              <w:color w:val="FFFFFF"/>
                              <w:sz w:val="44"/>
                              <w:szCs w:val="44"/>
                            </w:rPr>
                          </w:pPr>
                          <w:r w:rsidRPr="00C1769D">
                            <w:rPr>
                              <w:caps/>
                              <w:color w:val="FFFFFF"/>
                              <w:sz w:val="44"/>
                              <w:szCs w:val="44"/>
                            </w:rPr>
                            <w:t>GIANPIERO FASULO</w:t>
                          </w:r>
                        </w:p>
                        <w:p w14:paraId="35420251" w14:textId="77777777" w:rsidR="00494AC1" w:rsidRPr="00C1769D" w:rsidRDefault="00494AC1" w:rsidP="00494AC1">
                          <w:pPr>
                            <w:spacing w:line="240" w:lineRule="auto"/>
                            <w:rPr>
                              <w:color w:val="FFFFFF"/>
                            </w:rPr>
                          </w:pPr>
                          <w:r w:rsidRPr="00C1769D">
                            <w:rPr>
                              <w:color w:val="FFFFFF"/>
                            </w:rPr>
                            <w:t xml:space="preserve">WWW.GFASULO.IT </w:t>
                          </w:r>
                          <w:r w:rsidRPr="00C1769D">
                            <w:rPr>
                              <w:color w:val="FFFFFF"/>
                              <w:sz w:val="16"/>
                              <w:szCs w:val="16"/>
                            </w:rPr>
                            <w:sym w:font="Wingdings 2" w:char="F097"/>
                          </w:r>
                          <w:r w:rsidRPr="00C1769D">
                            <w:rPr>
                              <w:color w:val="FFFFFF"/>
                            </w:rPr>
                            <w:t xml:space="preserve"> 338 / 8205713 </w:t>
                          </w:r>
                          <w:r w:rsidRPr="00C1769D">
                            <w:rPr>
                              <w:color w:val="FFFFFF"/>
                              <w:sz w:val="16"/>
                              <w:szCs w:val="16"/>
                            </w:rPr>
                            <w:sym w:font="Wingdings 2" w:char="0097"/>
                          </w:r>
                          <w:r w:rsidRPr="00C1769D">
                            <w:rPr>
                              <w:color w:val="FFFFFF"/>
                              <w:sz w:val="16"/>
                              <w:szCs w:val="16"/>
                            </w:rPr>
                            <w:t xml:space="preserve"> </w:t>
                          </w:r>
                          <w:hyperlink r:id="rId1" w:history="1">
                            <w:r w:rsidRPr="00D40918">
                              <w:rPr>
                                <w:color w:val="FFFFFF"/>
                              </w:rPr>
                              <w:t>fgianpiero@gmail.com</w:t>
                            </w:r>
                          </w:hyperlink>
                          <w:r w:rsidRPr="00C1769D">
                            <w:rPr>
                              <w:color w:val="FFFFFF"/>
                            </w:rPr>
                            <w:t xml:space="preserve"> , </w:t>
                          </w:r>
                          <w:hyperlink r:id="rId2" w:history="1">
                            <w:r w:rsidRPr="00D40918">
                              <w:rPr>
                                <w:color w:val="FFFFFF"/>
                              </w:rPr>
                              <w:t>gianpiero@gfasulo.it</w:t>
                            </w:r>
                          </w:hyperlink>
                          <w:r w:rsidRPr="00C1769D">
                            <w:rPr>
                              <w:color w:val="FFFFFF"/>
                            </w:rPr>
                            <w:t xml:space="preserve">  </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w14:anchorId="4CF92839" id="Rettangolo 141" o:spid="_x0000_s1027" style="position:absolute;margin-left:503.95pt;margin-top:-1.2pt;width:90pt;height:841.95pt;z-index:25166233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" filled="f" stroked="f" strokecolor="black [3213]">
              <v:textbox style="layout-flow:vertical" inset="3.6pt,54pt,3.6pt,180pt">
                <w:txbxContent>
                  <w:p w14:paraId="4B37C309" w14:textId="77777777" w:rsidR="00494AC1" w:rsidRPr="00C1769D" w:rsidRDefault="00494AC1" w:rsidP="00494AC1">
                    <w:pPr>
                      <w:rPr>
                        <w:caps/>
                        <w:color w:val="FFFFFF"/>
                        <w:sz w:val="44"/>
                        <w:szCs w:val="44"/>
                      </w:rPr>
                    </w:pPr>
                    <w:r w:rsidRPr="00C1769D">
                      <w:rPr>
                        <w:caps/>
                        <w:color w:val="FFFFFF"/>
                        <w:sz w:val="44"/>
                        <w:szCs w:val="44"/>
                      </w:rPr>
                      <w:t>GIANPIERO FASULO</w:t>
                    </w:r>
                  </w:p>
                  <w:p w14:paraId="35420251" w14:textId="77777777" w:rsidR="00494AC1" w:rsidRPr="00C1769D" w:rsidRDefault="00494AC1" w:rsidP="00494AC1">
                    <w:pPr>
                      <w:spacing w:line="240" w:lineRule="auto"/>
                      <w:rPr>
                        <w:color w:val="FFFFFF"/>
                      </w:rPr>
                    </w:pPr>
                    <w:r w:rsidRPr="00C1769D">
                      <w:rPr>
                        <w:color w:val="FFFFFF"/>
                      </w:rPr>
                      <w:t xml:space="preserve">WWW.GFASULO.IT </w:t>
                    </w:r>
                    <w:r w:rsidRPr="00C1769D">
                      <w:rPr>
                        <w:color w:val="FFFFFF"/>
                        <w:sz w:val="16"/>
                        <w:szCs w:val="16"/>
                      </w:rPr>
                      <w:sym w:font="Wingdings 2" w:char="F097"/>
                    </w:r>
                    <w:r w:rsidRPr="00C1769D">
                      <w:rPr>
                        <w:color w:val="FFFFFF"/>
                      </w:rPr>
                      <w:t xml:space="preserve"> 338 / 8205713 </w:t>
                    </w:r>
                    <w:r w:rsidRPr="00C1769D">
                      <w:rPr>
                        <w:color w:val="FFFFFF"/>
                        <w:sz w:val="16"/>
                        <w:szCs w:val="16"/>
                      </w:rPr>
                      <w:sym w:font="Wingdings 2" w:char="0097"/>
                    </w:r>
                    <w:r w:rsidRPr="00C1769D">
                      <w:rPr>
                        <w:color w:val="FFFFFF"/>
                        <w:sz w:val="16"/>
                        <w:szCs w:val="16"/>
                      </w:rPr>
                      <w:t xml:space="preserve"> </w:t>
                    </w:r>
                    <w:hyperlink r:id="rId3" w:history="1">
                      <w:r w:rsidRPr="00D40918">
                        <w:rPr>
                          <w:color w:val="FFFFFF"/>
                        </w:rPr>
                        <w:t>fgianpiero@gmail.com</w:t>
                      </w:r>
                    </w:hyperlink>
                    <w:r w:rsidRPr="00C1769D">
                      <w:rPr>
                        <w:color w:val="FFFFFF"/>
                      </w:rPr>
                      <w:t xml:space="preserve"> , </w:t>
                    </w:r>
                    <w:hyperlink r:id="rId4" w:history="1">
                      <w:r w:rsidRPr="00D40918">
                        <w:rPr>
                          <w:color w:val="FFFFFF"/>
                        </w:rPr>
                        <w:t>gianpiero@gfasulo.it</w:t>
                      </w:r>
                    </w:hyperlink>
                    <w:r w:rsidRPr="00C1769D">
                      <w:rPr>
                        <w:color w:val="FFFFFF"/>
                      </w:rPr>
                      <w:t xml:space="preserve">  </w:t>
                    </w:r>
                  </w:p>
                </w:txbxContent>
              </v:textbox>
              <w10:wrap anchorx="page" anchory="page"/>
            </v:rect>
          </w:pict>
        </mc:Fallback>
      </mc:AlternateContent>
    </w:r>
    <w:proofErr w:type="spellStart"/>
    <w:r w:rsidR="00D40918" w:rsidRPr="00D40918">
      <w:rPr>
        <w:rFonts w:ascii="Tahoma" w:hAnsi="Tahoma" w:cs="Tahoma"/>
        <w:sz w:val="16"/>
        <w:szCs w:val="16"/>
      </w:rPr>
      <w:t>Awanet</w:t>
    </w:r>
    <w:proofErr w:type="spellEnd"/>
    <w:r w:rsidR="00D40918" w:rsidRPr="00D40918">
      <w:rPr>
        <w:rFonts w:ascii="Tahoma" w:hAnsi="Tahoma" w:cs="Tahoma"/>
        <w:sz w:val="16"/>
        <w:szCs w:val="16"/>
      </w:rPr>
      <w:t xml:space="preserve"> di </w:t>
    </w:r>
    <w:sdt>
      <w:sdtPr>
        <w:rPr>
          <w:rFonts w:ascii="Tahoma" w:hAnsi="Tahoma" w:cs="Tahoma"/>
          <w:sz w:val="16"/>
          <w:szCs w:val="16"/>
        </w:rPr>
        <w:id w:val="1479570294"/>
        <w:docPartObj>
          <w:docPartGallery w:val="Page Numbers (Margins)"/>
          <w:docPartUnique/>
        </w:docPartObj>
      </w:sdtPr>
      <w:sdtEndPr/>
      <w:sdtContent>
        <w:r w:rsidR="00D40918" w:rsidRPr="00D40918">
          <w:rPr>
            <w:rFonts w:ascii="Tahoma" w:hAnsi="Tahoma" w:cs="Tahoma"/>
            <w:noProof/>
            <w:sz w:val="16"/>
            <w:szCs w:val="16"/>
            <w:lang w:eastAsia="it-IT"/>
          </w:rPr>
          <mc:AlternateContent>
            <mc:Choice Requires="wps">
              <w:drawing>
                <wp:anchor distT="0" distB="0" distL="114300" distR="114300" simplePos="0" relativeHeight="251659264" behindDoc="0" locked="0" layoutInCell="0" allowOverlap="1" wp14:anchorId="5B0F6FB3" wp14:editId="7A3D0DCD">
                  <wp:simplePos x="0" y="0"/>
                  <wp:positionH relativeFrom="leftMargin">
                    <wp:align>center</wp:align>
                  </wp:positionH>
                  <wp:positionV relativeFrom="margin">
                    <wp:align>top</wp:align>
                  </wp:positionV>
                  <wp:extent cx="581025" cy="409575"/>
                  <wp:effectExtent l="9525" t="0" r="0" b="0"/>
                  <wp:wrapNone/>
                  <wp:docPr id="542" name="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14:paraId="326E243B" w14:textId="77777777" w:rsidR="00D40918" w:rsidRDefault="00D40918">
                              <w:pPr>
                                <w:pStyle w:val="Pidipagina"/>
                                <w:jc w:val="center"/>
                                <w:rPr>
                                  <w:color w:val="FFFFFF" w:themeColor="background1"/>
                                </w:rPr>
                              </w:pPr>
                              <w:r>
                                <w:fldChar w:fldCharType="begin"/>
                              </w:r>
                              <w:r>
                                <w:instrText>PAGE   \* MERGEFORMAT</w:instrText>
                              </w:r>
                              <w:r>
                                <w:fldChar w:fldCharType="separate"/>
                              </w:r>
                              <w:r w:rsidR="00764860" w:rsidRPr="00764860">
                                <w:rPr>
                                  <w:noProof/>
                                  <w:color w:val="FFFFFF" w:themeColor="background1"/>
                                </w:rPr>
                                <w:t>7</w:t>
                              </w:r>
                              <w:r>
                                <w:rPr>
                                  <w:color w:val="FFFFFF" w:themeColor="background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5B0F6F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orma 3" o:spid="_x0000_s1028" type="#_x0000_t13" style="position:absolute;margin-left:0;margin-top:0;width:45.75pt;height:32.25pt;rotation:180;flip:x;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" o:allowincell="f" adj="13609,5370" fillcolor="#c0504d" stroked="f" strokecolor="#5c83b4">
                  <v:textbox inset=",0,,0">
                    <w:txbxContent>
                      <w:p w14:paraId="326E243B" w14:textId="77777777" w:rsidR="00D40918" w:rsidRDefault="00D40918">
                        <w:pPr>
                          <w:pStyle w:val="Pidipagina"/>
                          <w:jc w:val="center"/>
                          <w:rPr>
                            <w:color w:val="FFFFFF" w:themeColor="background1"/>
                          </w:rPr>
                        </w:pPr>
                        <w:r>
                          <w:fldChar w:fldCharType="begin"/>
                        </w:r>
                        <w:r>
                          <w:instrText>PAGE   \* MERGEFORMAT</w:instrText>
                        </w:r>
                        <w:r>
                          <w:fldChar w:fldCharType="separate"/>
                        </w:r>
                        <w:r w:rsidR="00764860" w:rsidRPr="00764860">
                          <w:rPr>
                            <w:noProof/>
                            <w:color w:val="FFFFFF" w:themeColor="background1"/>
                          </w:rPr>
                          <w:t>7</w:t>
                        </w:r>
                        <w:r>
                          <w:rPr>
                            <w:color w:val="FFFFFF" w:themeColor="background1"/>
                          </w:rPr>
                          <w:fldChar w:fldCharType="end"/>
                        </w:r>
                      </w:p>
                    </w:txbxContent>
                  </v:textbox>
                  <w10:wrap anchorx="margin" anchory="margin"/>
                </v:shape>
              </w:pict>
            </mc:Fallback>
          </mc:AlternateContent>
        </w:r>
      </w:sdtContent>
    </w:sdt>
    <w:r w:rsidR="00D40918" w:rsidRPr="00D40918">
      <w:rPr>
        <w:rFonts w:ascii="Tahoma" w:hAnsi="Tahoma" w:cs="Tahoma"/>
        <w:sz w:val="16"/>
        <w:szCs w:val="16"/>
      </w:rPr>
      <w:t>Fasulo Gianpiero</w:t>
    </w:r>
  </w:p>
  <w:p w14:paraId="597FFD09" w14:textId="443C2089" w:rsidR="00D40918" w:rsidRDefault="00CF4767">
    <w:pPr>
      <w:pStyle w:val="Intestazione"/>
      <w:rPr>
        <w:rFonts w:ascii="Tahoma" w:hAnsi="Tahoma" w:cs="Tahoma"/>
        <w:sz w:val="16"/>
        <w:szCs w:val="16"/>
      </w:rPr>
    </w:pPr>
    <w:r>
      <w:rPr>
        <w:rFonts w:ascii="Tahoma" w:hAnsi="Tahoma" w:cs="Tahoma"/>
        <w:sz w:val="16"/>
        <w:szCs w:val="16"/>
      </w:rPr>
      <w:t>Via Giovanni XXIII, 22</w:t>
    </w:r>
    <w:r w:rsidR="00D40918" w:rsidRPr="00D40918">
      <w:rPr>
        <w:rFonts w:ascii="Tahoma" w:hAnsi="Tahoma" w:cs="Tahoma"/>
        <w:sz w:val="16"/>
        <w:szCs w:val="16"/>
      </w:rPr>
      <w:t xml:space="preserve"> – 85100 – POTENZA </w:t>
    </w:r>
  </w:p>
  <w:p w14:paraId="1E1B1644" w14:textId="77777777" w:rsidR="00D40918" w:rsidRDefault="00D40918">
    <w:pPr>
      <w:pStyle w:val="Intestazione"/>
    </w:pPr>
    <w:r w:rsidRPr="00D40918">
      <w:rPr>
        <w:rFonts w:ascii="Tahoma" w:hAnsi="Tahoma" w:cs="Tahoma"/>
        <w:sz w:val="16"/>
        <w:szCs w:val="16"/>
      </w:rPr>
      <w:t>P.I.</w:t>
    </w:r>
    <w:r>
      <w:t xml:space="preserve"> </w:t>
    </w:r>
    <w:r w:rsidRPr="0043360F">
      <w:rPr>
        <w:rFonts w:ascii="Tahoma" w:hAnsi="Tahoma" w:cs="Tahoma"/>
        <w:sz w:val="16"/>
        <w:szCs w:val="16"/>
      </w:rPr>
      <w:t>01803310760</w:t>
    </w:r>
    <w:r>
      <w:rPr>
        <w:rFonts w:ascii="Tahoma" w:hAnsi="Tahoma" w:cs="Tahoma"/>
        <w:sz w:val="16"/>
        <w:szCs w:val="16"/>
      </w:rPr>
      <w:t xml:space="preserve"> – C.F. FSL GPR 66D26 G942 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2"/>
      <w:numFmt w:val="decimal"/>
      <w:suff w:val="nothing"/>
      <w:lvlText w:val="%1)"/>
      <w:lvlJc w:val="left"/>
      <w:pPr>
        <w:tabs>
          <w:tab w:val="num" w:pos="0"/>
        </w:tabs>
        <w:ind w:left="0" w:firstLine="0"/>
      </w:pPr>
    </w:lvl>
    <w:lvl w:ilvl="1">
      <w:start w:val="1"/>
      <w:numFmt w:val="lowerLetter"/>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decimal"/>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1" w15:restartNumberingAfterBreak="0">
    <w:nsid w:val="03381D84"/>
    <w:multiLevelType w:val="hybridMultilevel"/>
    <w:tmpl w:val="FDB0CDB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E161B2"/>
    <w:multiLevelType w:val="hybridMultilevel"/>
    <w:tmpl w:val="876249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1855CD4"/>
    <w:multiLevelType w:val="hybridMultilevel"/>
    <w:tmpl w:val="F4B422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4D186C"/>
    <w:multiLevelType w:val="hybridMultilevel"/>
    <w:tmpl w:val="540E03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765FA4"/>
    <w:multiLevelType w:val="hybridMultilevel"/>
    <w:tmpl w:val="CB725BFE"/>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A64010"/>
    <w:multiLevelType w:val="hybridMultilevel"/>
    <w:tmpl w:val="A85C6E98"/>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EF667F"/>
    <w:multiLevelType w:val="hybridMultilevel"/>
    <w:tmpl w:val="BEDC9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1537A7"/>
    <w:multiLevelType w:val="hybridMultilevel"/>
    <w:tmpl w:val="8E0AA29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6479F2"/>
    <w:multiLevelType w:val="multilevel"/>
    <w:tmpl w:val="0B121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97CB6"/>
    <w:multiLevelType w:val="hybridMultilevel"/>
    <w:tmpl w:val="3EBAB82A"/>
    <w:lvl w:ilvl="0" w:tplc="542EFF7A">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CE0097"/>
    <w:multiLevelType w:val="hybridMultilevel"/>
    <w:tmpl w:val="83CE151A"/>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B95596"/>
    <w:multiLevelType w:val="hybridMultilevel"/>
    <w:tmpl w:val="6CBCC34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CB7823"/>
    <w:multiLevelType w:val="multilevel"/>
    <w:tmpl w:val="518C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D4F2A"/>
    <w:multiLevelType w:val="hybridMultilevel"/>
    <w:tmpl w:val="898E7D00"/>
    <w:lvl w:ilvl="0" w:tplc="0410000D">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021402"/>
    <w:multiLevelType w:val="hybridMultilevel"/>
    <w:tmpl w:val="BF8023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6D45A6"/>
    <w:multiLevelType w:val="hybridMultilevel"/>
    <w:tmpl w:val="46907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8222757"/>
    <w:multiLevelType w:val="hybridMultilevel"/>
    <w:tmpl w:val="A612ACEE"/>
    <w:lvl w:ilvl="0" w:tplc="E6445176">
      <w:start w:val="1"/>
      <w:numFmt w:val="decimal"/>
      <w:lvlText w:val="%1."/>
      <w:lvlJc w:val="left"/>
      <w:pPr>
        <w:ind w:left="0" w:hanging="360"/>
      </w:pPr>
      <w:rPr>
        <w:rFonts w:hint="default"/>
        <w:b/>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8" w15:restartNumberingAfterBreak="0">
    <w:nsid w:val="682774BF"/>
    <w:multiLevelType w:val="hybridMultilevel"/>
    <w:tmpl w:val="15D4DF8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6A423CEF"/>
    <w:multiLevelType w:val="hybridMultilevel"/>
    <w:tmpl w:val="9CBA0B52"/>
    <w:lvl w:ilvl="0" w:tplc="04100011">
      <w:start w:val="1"/>
      <w:numFmt w:val="decimal"/>
      <w:lvlText w:val="%1)"/>
      <w:lvlJc w:val="left"/>
      <w:pPr>
        <w:ind w:left="720" w:hanging="360"/>
      </w:pPr>
      <w:rPr>
        <w:rFonts w:cs="Times New Roman"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51F0536"/>
    <w:multiLevelType w:val="hybridMultilevel"/>
    <w:tmpl w:val="E5D2546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E5E32EE"/>
    <w:multiLevelType w:val="hybridMultilevel"/>
    <w:tmpl w:val="0C382878"/>
    <w:lvl w:ilvl="0" w:tplc="0410000D">
      <w:start w:val="1"/>
      <w:numFmt w:val="bullet"/>
      <w:lvlText w:val=""/>
      <w:lvlJc w:val="left"/>
      <w:pPr>
        <w:ind w:left="1440" w:hanging="360"/>
      </w:pPr>
      <w:rPr>
        <w:rFonts w:ascii="Wingdings" w:hAnsi="Wingdings"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7EFB287D"/>
    <w:multiLevelType w:val="hybridMultilevel"/>
    <w:tmpl w:val="17764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45864147">
    <w:abstractNumId w:val="10"/>
  </w:num>
  <w:num w:numId="2" w16cid:durableId="970982382">
    <w:abstractNumId w:val="12"/>
  </w:num>
  <w:num w:numId="3" w16cid:durableId="1248804185">
    <w:abstractNumId w:val="15"/>
  </w:num>
  <w:num w:numId="4" w16cid:durableId="1232303936">
    <w:abstractNumId w:val="1"/>
  </w:num>
  <w:num w:numId="5" w16cid:durableId="252862880">
    <w:abstractNumId w:val="8"/>
  </w:num>
  <w:num w:numId="6" w16cid:durableId="681129623">
    <w:abstractNumId w:val="3"/>
  </w:num>
  <w:num w:numId="7" w16cid:durableId="143196928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7776264">
    <w:abstractNumId w:val="17"/>
  </w:num>
  <w:num w:numId="9" w16cid:durableId="1349479772">
    <w:abstractNumId w:val="19"/>
  </w:num>
  <w:num w:numId="10" w16cid:durableId="1974627739">
    <w:abstractNumId w:val="2"/>
  </w:num>
  <w:num w:numId="11" w16cid:durableId="1946308577">
    <w:abstractNumId w:val="7"/>
  </w:num>
  <w:num w:numId="12" w16cid:durableId="1679963714">
    <w:abstractNumId w:val="21"/>
  </w:num>
  <w:num w:numId="13" w16cid:durableId="1018048940">
    <w:abstractNumId w:val="22"/>
  </w:num>
  <w:num w:numId="14" w16cid:durableId="1738212562">
    <w:abstractNumId w:val="11"/>
  </w:num>
  <w:num w:numId="15" w16cid:durableId="656224759">
    <w:abstractNumId w:val="6"/>
  </w:num>
  <w:num w:numId="16" w16cid:durableId="1065684180">
    <w:abstractNumId w:val="14"/>
  </w:num>
  <w:num w:numId="17" w16cid:durableId="1804422931">
    <w:abstractNumId w:val="5"/>
  </w:num>
  <w:num w:numId="18" w16cid:durableId="1642883471">
    <w:abstractNumId w:val="18"/>
  </w:num>
  <w:num w:numId="19" w16cid:durableId="227612738">
    <w:abstractNumId w:val="4"/>
  </w:num>
  <w:num w:numId="20" w16cid:durableId="1641808665">
    <w:abstractNumId w:val="9"/>
  </w:num>
  <w:num w:numId="21" w16cid:durableId="1668940329">
    <w:abstractNumId w:val="13"/>
  </w:num>
  <w:num w:numId="22" w16cid:durableId="1060327100">
    <w:abstractNumId w:val="16"/>
  </w:num>
  <w:num w:numId="23" w16cid:durableId="767096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12"/>
    <w:rsid w:val="00095027"/>
    <w:rsid w:val="001223AE"/>
    <w:rsid w:val="0014142F"/>
    <w:rsid w:val="001C231C"/>
    <w:rsid w:val="0020263A"/>
    <w:rsid w:val="00212AE7"/>
    <w:rsid w:val="0022686F"/>
    <w:rsid w:val="00297A1E"/>
    <w:rsid w:val="002E2B92"/>
    <w:rsid w:val="003259C5"/>
    <w:rsid w:val="003921A7"/>
    <w:rsid w:val="003D485F"/>
    <w:rsid w:val="00494AC1"/>
    <w:rsid w:val="004E46B4"/>
    <w:rsid w:val="004E48A3"/>
    <w:rsid w:val="00532D4C"/>
    <w:rsid w:val="005A2935"/>
    <w:rsid w:val="005C335F"/>
    <w:rsid w:val="005F0A1B"/>
    <w:rsid w:val="00633BBA"/>
    <w:rsid w:val="007558D1"/>
    <w:rsid w:val="00764860"/>
    <w:rsid w:val="007869D9"/>
    <w:rsid w:val="007C2AFF"/>
    <w:rsid w:val="00800F76"/>
    <w:rsid w:val="00835BEC"/>
    <w:rsid w:val="00861E12"/>
    <w:rsid w:val="008712F8"/>
    <w:rsid w:val="00883E1A"/>
    <w:rsid w:val="008B40FB"/>
    <w:rsid w:val="00907278"/>
    <w:rsid w:val="0091103B"/>
    <w:rsid w:val="0097065B"/>
    <w:rsid w:val="00982AA7"/>
    <w:rsid w:val="009B08DF"/>
    <w:rsid w:val="009B4259"/>
    <w:rsid w:val="00B400A9"/>
    <w:rsid w:val="00BD090B"/>
    <w:rsid w:val="00C10292"/>
    <w:rsid w:val="00CF4767"/>
    <w:rsid w:val="00D254C6"/>
    <w:rsid w:val="00D40918"/>
    <w:rsid w:val="00DE0B29"/>
    <w:rsid w:val="00E13BCD"/>
    <w:rsid w:val="00E73BF0"/>
    <w:rsid w:val="00E90063"/>
    <w:rsid w:val="00F94C2B"/>
    <w:rsid w:val="00FE17DE"/>
    <w:rsid w:val="00FE2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B512"/>
  <w15:docId w15:val="{C15EA474-99D6-414F-BB60-2EA8C3F4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25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nhideWhenUsed/>
    <w:rsid w:val="00D4091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D40918"/>
  </w:style>
  <w:style w:type="paragraph" w:styleId="Pidipagina">
    <w:name w:val="footer"/>
    <w:basedOn w:val="Normale"/>
    <w:link w:val="PidipaginaCarattere"/>
    <w:uiPriority w:val="99"/>
    <w:unhideWhenUsed/>
    <w:rsid w:val="00D40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0918"/>
  </w:style>
  <w:style w:type="paragraph" w:styleId="Titolo">
    <w:name w:val="Title"/>
    <w:basedOn w:val="Normale"/>
    <w:link w:val="TitoloCarattere"/>
    <w:uiPriority w:val="10"/>
    <w:qFormat/>
    <w:rsid w:val="007558D1"/>
    <w:pPr>
      <w:spacing w:line="360" w:lineRule="auto"/>
    </w:pPr>
    <w:rPr>
      <w:rFonts w:ascii="Century Schoolbook" w:eastAsia="Century Schoolbook" w:hAnsi="Century Schoolbook" w:cs="Times New Roman"/>
      <w:smallCaps/>
      <w:color w:val="FE8637"/>
      <w:spacing w:val="10"/>
      <w:sz w:val="48"/>
      <w:szCs w:val="48"/>
      <w:lang w:eastAsia="it-IT"/>
    </w:rPr>
  </w:style>
  <w:style w:type="character" w:customStyle="1" w:styleId="TitoloCarattere">
    <w:name w:val="Titolo Carattere"/>
    <w:basedOn w:val="Carpredefinitoparagrafo"/>
    <w:link w:val="Titolo"/>
    <w:uiPriority w:val="10"/>
    <w:rsid w:val="007558D1"/>
    <w:rPr>
      <w:rFonts w:ascii="Century Schoolbook" w:eastAsia="Century Schoolbook" w:hAnsi="Century Schoolbook" w:cs="Times New Roman"/>
      <w:smallCaps/>
      <w:color w:val="FE8637"/>
      <w:spacing w:val="10"/>
      <w:sz w:val="48"/>
      <w:szCs w:val="48"/>
      <w:lang w:eastAsia="it-IT"/>
    </w:rPr>
  </w:style>
  <w:style w:type="paragraph" w:styleId="Paragrafoelenco">
    <w:name w:val="List Paragraph"/>
    <w:basedOn w:val="Normale"/>
    <w:uiPriority w:val="34"/>
    <w:qFormat/>
    <w:rsid w:val="007558D1"/>
    <w:pPr>
      <w:ind w:left="720"/>
      <w:contextualSpacing/>
    </w:pPr>
  </w:style>
  <w:style w:type="character" w:styleId="Collegamentoipertestuale">
    <w:name w:val="Hyperlink"/>
    <w:uiPriority w:val="99"/>
    <w:unhideWhenUsed/>
    <w:rsid w:val="00D254C6"/>
    <w:rPr>
      <w:color w:val="D2611C"/>
      <w:u w:val="single"/>
    </w:rPr>
  </w:style>
  <w:style w:type="table" w:styleId="Grigliatabella">
    <w:name w:val="Table Grid"/>
    <w:basedOn w:val="Tabellanormale"/>
    <w:uiPriority w:val="59"/>
    <w:rsid w:val="00D25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D254C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254C6"/>
    <w:rPr>
      <w:rFonts w:ascii="Tahoma" w:hAnsi="Tahoma" w:cs="Tahoma"/>
      <w:sz w:val="16"/>
      <w:szCs w:val="16"/>
    </w:rPr>
  </w:style>
  <w:style w:type="character" w:customStyle="1" w:styleId="Titolo1Carattere">
    <w:name w:val="Titolo 1 Carattere"/>
    <w:basedOn w:val="Carpredefinitoparagrafo"/>
    <w:link w:val="Titolo1"/>
    <w:uiPriority w:val="9"/>
    <w:rsid w:val="00D254C6"/>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D254C6"/>
    <w:pPr>
      <w:outlineLvl w:val="9"/>
    </w:pPr>
    <w:rPr>
      <w:lang w:eastAsia="it-IT"/>
    </w:rPr>
  </w:style>
  <w:style w:type="paragraph" w:styleId="NormaleWeb">
    <w:name w:val="Normal (Web)"/>
    <w:basedOn w:val="Normale"/>
    <w:uiPriority w:val="99"/>
    <w:semiHidden/>
    <w:unhideWhenUsed/>
    <w:rsid w:val="00800F7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800F76"/>
    <w:rPr>
      <w:b/>
      <w:bCs/>
    </w:rPr>
  </w:style>
  <w:style w:type="paragraph" w:styleId="Citazioneintensa">
    <w:name w:val="Intense Quote"/>
    <w:basedOn w:val="Normale"/>
    <w:next w:val="Normale"/>
    <w:link w:val="CitazioneintensaCarattere"/>
    <w:uiPriority w:val="30"/>
    <w:qFormat/>
    <w:rsid w:val="003921A7"/>
    <w:pPr>
      <w:pBdr>
        <w:bottom w:val="single" w:sz="4" w:space="4" w:color="2DA2BF"/>
      </w:pBdr>
      <w:spacing w:before="200" w:after="280"/>
      <w:ind w:left="936" w:right="936"/>
    </w:pPr>
    <w:rPr>
      <w:rFonts w:ascii="Calibri" w:eastAsia="Times New Roman" w:hAnsi="Calibri" w:cs="Times New Roman"/>
      <w:b/>
      <w:bCs/>
      <w:i/>
      <w:iCs/>
      <w:color w:val="2DA2BF"/>
      <w:sz w:val="20"/>
      <w:szCs w:val="20"/>
      <w:lang w:val="x-none" w:eastAsia="x-none"/>
    </w:rPr>
  </w:style>
  <w:style w:type="character" w:customStyle="1" w:styleId="CitazioneintensaCarattere">
    <w:name w:val="Citazione intensa Carattere"/>
    <w:basedOn w:val="Carpredefinitoparagrafo"/>
    <w:link w:val="Citazioneintensa"/>
    <w:uiPriority w:val="30"/>
    <w:rsid w:val="003921A7"/>
    <w:rPr>
      <w:rFonts w:ascii="Calibri" w:eastAsia="Times New Roman" w:hAnsi="Calibri" w:cs="Times New Roman"/>
      <w:b/>
      <w:bCs/>
      <w:i/>
      <w:iCs/>
      <w:color w:val="2DA2BF"/>
      <w:sz w:val="20"/>
      <w:szCs w:val="20"/>
      <w:lang w:val="x-none" w:eastAsia="x-none"/>
    </w:rPr>
  </w:style>
  <w:style w:type="character" w:styleId="Riferimentointenso">
    <w:name w:val="Intense Reference"/>
    <w:uiPriority w:val="32"/>
    <w:qFormat/>
    <w:rsid w:val="003921A7"/>
    <w:rPr>
      <w:b/>
      <w:bCs/>
      <w:smallCaps/>
      <w:color w:val="DA1F28"/>
      <w:spacing w:val="5"/>
      <w:u w:val="single"/>
    </w:rPr>
  </w:style>
  <w:style w:type="character" w:styleId="Menzionenonrisolta">
    <w:name w:val="Unresolved Mention"/>
    <w:basedOn w:val="Carpredefinitoparagrafo"/>
    <w:uiPriority w:val="99"/>
    <w:semiHidden/>
    <w:unhideWhenUsed/>
    <w:rsid w:val="00DE0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4130">
      <w:bodyDiv w:val="1"/>
      <w:marLeft w:val="0"/>
      <w:marRight w:val="0"/>
      <w:marTop w:val="0"/>
      <w:marBottom w:val="0"/>
      <w:divBdr>
        <w:top w:val="none" w:sz="0" w:space="0" w:color="auto"/>
        <w:left w:val="none" w:sz="0" w:space="0" w:color="auto"/>
        <w:bottom w:val="none" w:sz="0" w:space="0" w:color="auto"/>
        <w:right w:val="none" w:sz="0" w:space="0" w:color="auto"/>
      </w:divBdr>
    </w:div>
    <w:div w:id="608777178">
      <w:bodyDiv w:val="1"/>
      <w:marLeft w:val="0"/>
      <w:marRight w:val="0"/>
      <w:marTop w:val="0"/>
      <w:marBottom w:val="0"/>
      <w:divBdr>
        <w:top w:val="none" w:sz="0" w:space="0" w:color="auto"/>
        <w:left w:val="none" w:sz="0" w:space="0" w:color="auto"/>
        <w:bottom w:val="none" w:sz="0" w:space="0" w:color="auto"/>
        <w:right w:val="none" w:sz="0" w:space="0" w:color="auto"/>
      </w:divBdr>
    </w:div>
    <w:div w:id="1145008767">
      <w:bodyDiv w:val="1"/>
      <w:marLeft w:val="0"/>
      <w:marRight w:val="0"/>
      <w:marTop w:val="0"/>
      <w:marBottom w:val="0"/>
      <w:divBdr>
        <w:top w:val="none" w:sz="0" w:space="0" w:color="auto"/>
        <w:left w:val="none" w:sz="0" w:space="0" w:color="auto"/>
        <w:bottom w:val="none" w:sz="0" w:space="0" w:color="auto"/>
        <w:right w:val="none" w:sz="0" w:space="0" w:color="auto"/>
      </w:divBdr>
    </w:div>
    <w:div w:id="130470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asulo@awanet.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gfasulo.it"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fgianpiero@gmail.com" TargetMode="External"/><Relationship Id="rId2" Type="http://schemas.openxmlformats.org/officeDocument/2006/relationships/hyperlink" Target="mailto:gianpiero@gfasulo.it" TargetMode="External"/><Relationship Id="rId1" Type="http://schemas.openxmlformats.org/officeDocument/2006/relationships/hyperlink" Target="mailto:fgianpiero@gmail.com" TargetMode="External"/><Relationship Id="rId4" Type="http://schemas.openxmlformats.org/officeDocument/2006/relationships/hyperlink" Target="mailto:gianpiero@gfasulo.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piero\Documents\Offerte%20e%20preventivi\ModelloCartaIntestat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7C52C-5073-4EFA-8939-E4BFD66F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ModelloCartaIntestata.dotx</Template>
  <TotalTime>1</TotalTime>
  <Pages>8</Pages>
  <Words>3194</Words>
  <Characters>18212</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gianpi rossi</cp:lastModifiedBy>
  <cp:revision>2</cp:revision>
  <cp:lastPrinted>2018-01-13T12:02:00Z</cp:lastPrinted>
  <dcterms:created xsi:type="dcterms:W3CDTF">2023-12-05T15:21:00Z</dcterms:created>
  <dcterms:modified xsi:type="dcterms:W3CDTF">2023-12-05T15:21:00Z</dcterms:modified>
</cp:coreProperties>
</file>